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F2447" w14:textId="77777777" w:rsidR="002A511F" w:rsidRDefault="005024B8">
      <w:pPr>
        <w:pStyle w:val="a3"/>
        <w:rPr>
          <w:lang w:val="zh-TW"/>
        </w:rPr>
      </w:pPr>
      <w:r>
        <w:rPr>
          <w:rFonts w:hint="eastAsia"/>
          <w:lang w:val="zh-TW"/>
        </w:rPr>
        <w:t>論壇</w:t>
      </w:r>
      <w:r>
        <w:rPr>
          <w:rFonts w:hint="eastAsia"/>
          <w:lang w:val="zh-TW"/>
        </w:rPr>
        <w:t xml:space="preserve"> app </w:t>
      </w:r>
      <w:r>
        <w:rPr>
          <w:rFonts w:hint="eastAsia"/>
          <w:lang w:val="zh-TW"/>
        </w:rPr>
        <w:t>範本</w:t>
      </w:r>
      <w:r>
        <w:rPr>
          <w:rFonts w:hint="eastAsia"/>
          <w:lang w:val="zh-TW"/>
        </w:rPr>
        <w:t xml:space="preserve"> (SimpleForum)</w:t>
      </w:r>
    </w:p>
    <w:p w14:paraId="580B360E" w14:textId="77777777" w:rsidR="00255831" w:rsidRPr="00255831" w:rsidRDefault="00255831" w:rsidP="00255831">
      <w:pPr>
        <w:rPr>
          <w:lang w:val="zh-TW"/>
        </w:rPr>
      </w:pPr>
    </w:p>
    <w:sdt>
      <w:sdtPr>
        <w:rPr>
          <w:rFonts w:asciiTheme="minorHAnsi" w:hAnsiTheme="minorHAnsi" w:cstheme="minorBidi"/>
          <w:b w:val="0"/>
          <w:bCs w:val="0"/>
          <w:smallCaps w:val="0"/>
          <w:color w:val="auto"/>
          <w:sz w:val="22"/>
          <w:szCs w:val="22"/>
          <w:lang w:val="zh-TW"/>
        </w:rPr>
        <w:id w:val="393702384"/>
        <w:docPartObj>
          <w:docPartGallery w:val="Table of Contents"/>
          <w:docPartUnique/>
        </w:docPartObj>
      </w:sdtPr>
      <w:sdtEndPr/>
      <w:sdtContent>
        <w:p w14:paraId="41258DA1" w14:textId="1B223E45" w:rsidR="00255831" w:rsidRDefault="00255831" w:rsidP="00255831">
          <w:pPr>
            <w:pStyle w:val="af3"/>
            <w:numPr>
              <w:ilvl w:val="0"/>
              <w:numId w:val="0"/>
            </w:numPr>
          </w:pPr>
          <w:r>
            <w:rPr>
              <w:lang w:val="zh-TW"/>
            </w:rPr>
            <w:t>內容</w:t>
          </w:r>
        </w:p>
        <w:p w14:paraId="42E57D66" w14:textId="77777777" w:rsidR="009E4B16" w:rsidRDefault="00255831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26436" w:history="1">
            <w:r w:rsidR="009E4B16" w:rsidRPr="00401451">
              <w:rPr>
                <w:rStyle w:val="afa"/>
                <w:noProof/>
                <w:lang w:val="zh-TW"/>
              </w:rPr>
              <w:t xml:space="preserve">app </w:t>
            </w:r>
            <w:r w:rsidR="009E4B16" w:rsidRPr="00401451">
              <w:rPr>
                <w:rStyle w:val="afa"/>
                <w:rFonts w:hint="eastAsia"/>
                <w:noProof/>
                <w:lang w:val="zh-TW"/>
              </w:rPr>
              <w:t>情境</w:t>
            </w:r>
            <w:r w:rsidR="009E4B16">
              <w:rPr>
                <w:noProof/>
                <w:webHidden/>
              </w:rPr>
              <w:tab/>
            </w:r>
            <w:r w:rsidR="009E4B16">
              <w:rPr>
                <w:noProof/>
                <w:webHidden/>
              </w:rPr>
              <w:fldChar w:fldCharType="begin"/>
            </w:r>
            <w:r w:rsidR="009E4B16">
              <w:rPr>
                <w:noProof/>
                <w:webHidden/>
              </w:rPr>
              <w:instrText xml:space="preserve"> PAGEREF _Toc349226436 \h </w:instrText>
            </w:r>
            <w:r w:rsidR="009E4B16">
              <w:rPr>
                <w:noProof/>
                <w:webHidden/>
              </w:rPr>
            </w:r>
            <w:r w:rsidR="009E4B16">
              <w:rPr>
                <w:noProof/>
                <w:webHidden/>
              </w:rPr>
              <w:fldChar w:fldCharType="separate"/>
            </w:r>
            <w:r w:rsidR="009E4B16">
              <w:rPr>
                <w:noProof/>
                <w:webHidden/>
              </w:rPr>
              <w:t>1</w:t>
            </w:r>
            <w:r w:rsidR="009E4B16">
              <w:rPr>
                <w:noProof/>
                <w:webHidden/>
              </w:rPr>
              <w:fldChar w:fldCharType="end"/>
            </w:r>
          </w:hyperlink>
        </w:p>
        <w:p w14:paraId="79089D0D" w14:textId="77777777" w:rsidR="009E4B16" w:rsidRDefault="002C298A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  <w:kern w:val="2"/>
              <w:sz w:val="24"/>
            </w:rPr>
          </w:pPr>
          <w:hyperlink w:anchor="_Toc349226437" w:history="1">
            <w:r w:rsidR="009E4B16" w:rsidRPr="00401451">
              <w:rPr>
                <w:rStyle w:val="afa"/>
                <w:rFonts w:hint="eastAsia"/>
                <w:noProof/>
                <w:lang w:val="zh-TW"/>
              </w:rPr>
              <w:t>環境準備</w:t>
            </w:r>
            <w:r w:rsidR="009E4B16">
              <w:rPr>
                <w:noProof/>
                <w:webHidden/>
              </w:rPr>
              <w:tab/>
            </w:r>
            <w:r w:rsidR="009E4B16">
              <w:rPr>
                <w:noProof/>
                <w:webHidden/>
              </w:rPr>
              <w:fldChar w:fldCharType="begin"/>
            </w:r>
            <w:r w:rsidR="009E4B16">
              <w:rPr>
                <w:noProof/>
                <w:webHidden/>
              </w:rPr>
              <w:instrText xml:space="preserve"> PAGEREF _Toc349226437 \h </w:instrText>
            </w:r>
            <w:r w:rsidR="009E4B16">
              <w:rPr>
                <w:noProof/>
                <w:webHidden/>
              </w:rPr>
            </w:r>
            <w:r w:rsidR="009E4B16">
              <w:rPr>
                <w:noProof/>
                <w:webHidden/>
              </w:rPr>
              <w:fldChar w:fldCharType="separate"/>
            </w:r>
            <w:r w:rsidR="009E4B16">
              <w:rPr>
                <w:noProof/>
                <w:webHidden/>
              </w:rPr>
              <w:t>2</w:t>
            </w:r>
            <w:r w:rsidR="009E4B16">
              <w:rPr>
                <w:noProof/>
                <w:webHidden/>
              </w:rPr>
              <w:fldChar w:fldCharType="end"/>
            </w:r>
          </w:hyperlink>
        </w:p>
        <w:p w14:paraId="5A7DE43F" w14:textId="77777777" w:rsidR="009E4B16" w:rsidRDefault="002C298A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  <w:kern w:val="2"/>
              <w:sz w:val="24"/>
            </w:rPr>
          </w:pPr>
          <w:hyperlink w:anchor="_Toc349226438" w:history="1">
            <w:r w:rsidR="009E4B16" w:rsidRPr="00401451">
              <w:rPr>
                <w:rStyle w:val="afa"/>
                <w:rFonts w:hint="eastAsia"/>
                <w:noProof/>
                <w:lang w:val="zh-TW"/>
              </w:rPr>
              <w:t>客製說明</w:t>
            </w:r>
            <w:r w:rsidR="009E4B16">
              <w:rPr>
                <w:noProof/>
                <w:webHidden/>
              </w:rPr>
              <w:tab/>
            </w:r>
            <w:r w:rsidR="009E4B16">
              <w:rPr>
                <w:noProof/>
                <w:webHidden/>
              </w:rPr>
              <w:fldChar w:fldCharType="begin"/>
            </w:r>
            <w:r w:rsidR="009E4B16">
              <w:rPr>
                <w:noProof/>
                <w:webHidden/>
              </w:rPr>
              <w:instrText xml:space="preserve"> PAGEREF _Toc349226438 \h </w:instrText>
            </w:r>
            <w:r w:rsidR="009E4B16">
              <w:rPr>
                <w:noProof/>
                <w:webHidden/>
              </w:rPr>
            </w:r>
            <w:r w:rsidR="009E4B16">
              <w:rPr>
                <w:noProof/>
                <w:webHidden/>
              </w:rPr>
              <w:fldChar w:fldCharType="separate"/>
            </w:r>
            <w:r w:rsidR="009E4B16">
              <w:rPr>
                <w:noProof/>
                <w:webHidden/>
              </w:rPr>
              <w:t>2</w:t>
            </w:r>
            <w:r w:rsidR="009E4B16">
              <w:rPr>
                <w:noProof/>
                <w:webHidden/>
              </w:rPr>
              <w:fldChar w:fldCharType="end"/>
            </w:r>
          </w:hyperlink>
        </w:p>
        <w:p w14:paraId="2AAA2DB7" w14:textId="77777777" w:rsidR="009E4B16" w:rsidRDefault="002C298A">
          <w:pPr>
            <w:pStyle w:val="21"/>
            <w:tabs>
              <w:tab w:val="right" w:leader="dot" w:pos="9017"/>
            </w:tabs>
            <w:ind w:left="440"/>
            <w:rPr>
              <w:rFonts w:eastAsiaTheme="minorEastAsia"/>
              <w:noProof/>
              <w:kern w:val="2"/>
              <w:sz w:val="24"/>
            </w:rPr>
          </w:pPr>
          <w:hyperlink w:anchor="_Toc349226439" w:history="1">
            <w:r w:rsidR="009E4B16" w:rsidRPr="00401451">
              <w:rPr>
                <w:rStyle w:val="afa"/>
                <w:rFonts w:hint="eastAsia"/>
                <w:noProof/>
              </w:rPr>
              <w:t>討論區列表</w:t>
            </w:r>
            <w:r w:rsidR="009E4B16" w:rsidRPr="00401451">
              <w:rPr>
                <w:rStyle w:val="afa"/>
                <w:noProof/>
              </w:rPr>
              <w:t xml:space="preserve"> (pages/home)</w:t>
            </w:r>
            <w:r w:rsidR="009E4B16">
              <w:rPr>
                <w:noProof/>
                <w:webHidden/>
              </w:rPr>
              <w:tab/>
            </w:r>
            <w:r w:rsidR="009E4B16">
              <w:rPr>
                <w:noProof/>
                <w:webHidden/>
              </w:rPr>
              <w:fldChar w:fldCharType="begin"/>
            </w:r>
            <w:r w:rsidR="009E4B16">
              <w:rPr>
                <w:noProof/>
                <w:webHidden/>
              </w:rPr>
              <w:instrText xml:space="preserve"> PAGEREF _Toc349226439 \h </w:instrText>
            </w:r>
            <w:r w:rsidR="009E4B16">
              <w:rPr>
                <w:noProof/>
                <w:webHidden/>
              </w:rPr>
            </w:r>
            <w:r w:rsidR="009E4B16">
              <w:rPr>
                <w:noProof/>
                <w:webHidden/>
              </w:rPr>
              <w:fldChar w:fldCharType="separate"/>
            </w:r>
            <w:r w:rsidR="009E4B16">
              <w:rPr>
                <w:noProof/>
                <w:webHidden/>
              </w:rPr>
              <w:t>2</w:t>
            </w:r>
            <w:r w:rsidR="009E4B16">
              <w:rPr>
                <w:noProof/>
                <w:webHidden/>
              </w:rPr>
              <w:fldChar w:fldCharType="end"/>
            </w:r>
          </w:hyperlink>
        </w:p>
        <w:p w14:paraId="5DA87D60" w14:textId="77777777" w:rsidR="009E4B16" w:rsidRDefault="002C298A">
          <w:pPr>
            <w:pStyle w:val="31"/>
            <w:tabs>
              <w:tab w:val="right" w:leader="dot" w:pos="9017"/>
            </w:tabs>
            <w:ind w:left="880"/>
            <w:rPr>
              <w:rFonts w:eastAsiaTheme="minorEastAsia"/>
              <w:noProof/>
              <w:kern w:val="2"/>
              <w:sz w:val="24"/>
            </w:rPr>
          </w:pPr>
          <w:hyperlink w:anchor="_Toc349226440" w:history="1">
            <w:r w:rsidR="009E4B16" w:rsidRPr="00401451">
              <w:rPr>
                <w:rStyle w:val="afa"/>
                <w:rFonts w:hint="eastAsia"/>
                <w:noProof/>
              </w:rPr>
              <w:t>頁面結構</w:t>
            </w:r>
            <w:r w:rsidR="009E4B16" w:rsidRPr="00401451">
              <w:rPr>
                <w:rStyle w:val="afa"/>
                <w:rFonts w:eastAsia="新細明體"/>
                <w:noProof/>
              </w:rPr>
              <w:t xml:space="preserve"> (/pages/home/home.html)</w:t>
            </w:r>
            <w:r w:rsidR="009E4B16">
              <w:rPr>
                <w:noProof/>
                <w:webHidden/>
              </w:rPr>
              <w:tab/>
            </w:r>
            <w:r w:rsidR="009E4B16">
              <w:rPr>
                <w:noProof/>
                <w:webHidden/>
              </w:rPr>
              <w:fldChar w:fldCharType="begin"/>
            </w:r>
            <w:r w:rsidR="009E4B16">
              <w:rPr>
                <w:noProof/>
                <w:webHidden/>
              </w:rPr>
              <w:instrText xml:space="preserve"> PAGEREF _Toc349226440 \h </w:instrText>
            </w:r>
            <w:r w:rsidR="009E4B16">
              <w:rPr>
                <w:noProof/>
                <w:webHidden/>
              </w:rPr>
            </w:r>
            <w:r w:rsidR="009E4B16">
              <w:rPr>
                <w:noProof/>
                <w:webHidden/>
              </w:rPr>
              <w:fldChar w:fldCharType="separate"/>
            </w:r>
            <w:r w:rsidR="009E4B16">
              <w:rPr>
                <w:noProof/>
                <w:webHidden/>
              </w:rPr>
              <w:t>2</w:t>
            </w:r>
            <w:r w:rsidR="009E4B16">
              <w:rPr>
                <w:noProof/>
                <w:webHidden/>
              </w:rPr>
              <w:fldChar w:fldCharType="end"/>
            </w:r>
          </w:hyperlink>
        </w:p>
        <w:p w14:paraId="23DEB90C" w14:textId="77777777" w:rsidR="009E4B16" w:rsidRDefault="002C298A">
          <w:pPr>
            <w:pStyle w:val="31"/>
            <w:tabs>
              <w:tab w:val="right" w:leader="dot" w:pos="9017"/>
            </w:tabs>
            <w:ind w:left="880"/>
            <w:rPr>
              <w:rFonts w:eastAsiaTheme="minorEastAsia"/>
              <w:noProof/>
              <w:kern w:val="2"/>
              <w:sz w:val="24"/>
            </w:rPr>
          </w:pPr>
          <w:hyperlink w:anchor="_Toc349226441" w:history="1">
            <w:r w:rsidR="009E4B16" w:rsidRPr="00401451">
              <w:rPr>
                <w:rStyle w:val="afa"/>
                <w:rFonts w:hint="eastAsia"/>
                <w:noProof/>
              </w:rPr>
              <w:t>頁面樣式</w:t>
            </w:r>
            <w:r w:rsidR="009E4B16" w:rsidRPr="00401451">
              <w:rPr>
                <w:rStyle w:val="afa"/>
                <w:rFonts w:eastAsia="新細明體"/>
                <w:noProof/>
              </w:rPr>
              <w:t xml:space="preserve"> (/pages/home/home.css)</w:t>
            </w:r>
            <w:r w:rsidR="009E4B16">
              <w:rPr>
                <w:noProof/>
                <w:webHidden/>
              </w:rPr>
              <w:tab/>
            </w:r>
            <w:r w:rsidR="009E4B16">
              <w:rPr>
                <w:noProof/>
                <w:webHidden/>
              </w:rPr>
              <w:fldChar w:fldCharType="begin"/>
            </w:r>
            <w:r w:rsidR="009E4B16">
              <w:rPr>
                <w:noProof/>
                <w:webHidden/>
              </w:rPr>
              <w:instrText xml:space="preserve"> PAGEREF _Toc349226441 \h </w:instrText>
            </w:r>
            <w:r w:rsidR="009E4B16">
              <w:rPr>
                <w:noProof/>
                <w:webHidden/>
              </w:rPr>
            </w:r>
            <w:r w:rsidR="009E4B16">
              <w:rPr>
                <w:noProof/>
                <w:webHidden/>
              </w:rPr>
              <w:fldChar w:fldCharType="separate"/>
            </w:r>
            <w:r w:rsidR="009E4B16">
              <w:rPr>
                <w:noProof/>
                <w:webHidden/>
              </w:rPr>
              <w:t>3</w:t>
            </w:r>
            <w:r w:rsidR="009E4B16">
              <w:rPr>
                <w:noProof/>
                <w:webHidden/>
              </w:rPr>
              <w:fldChar w:fldCharType="end"/>
            </w:r>
          </w:hyperlink>
        </w:p>
        <w:p w14:paraId="326DCDCA" w14:textId="77777777" w:rsidR="009E4B16" w:rsidRDefault="002C298A">
          <w:pPr>
            <w:pStyle w:val="31"/>
            <w:tabs>
              <w:tab w:val="right" w:leader="dot" w:pos="9017"/>
            </w:tabs>
            <w:ind w:left="880"/>
            <w:rPr>
              <w:rFonts w:eastAsiaTheme="minorEastAsia"/>
              <w:noProof/>
              <w:kern w:val="2"/>
              <w:sz w:val="24"/>
            </w:rPr>
          </w:pPr>
          <w:hyperlink w:anchor="_Toc349226442" w:history="1">
            <w:r w:rsidR="009E4B16" w:rsidRPr="00401451">
              <w:rPr>
                <w:rStyle w:val="afa"/>
                <w:rFonts w:hint="eastAsia"/>
                <w:noProof/>
              </w:rPr>
              <w:t>頁面程式</w:t>
            </w:r>
            <w:r w:rsidR="009E4B16" w:rsidRPr="00401451">
              <w:rPr>
                <w:rStyle w:val="afa"/>
                <w:rFonts w:eastAsia="新細明體"/>
                <w:noProof/>
              </w:rPr>
              <w:t xml:space="preserve"> (/pages/home/home.js)</w:t>
            </w:r>
            <w:r w:rsidR="009E4B16">
              <w:rPr>
                <w:noProof/>
                <w:webHidden/>
              </w:rPr>
              <w:tab/>
            </w:r>
            <w:r w:rsidR="009E4B16">
              <w:rPr>
                <w:noProof/>
                <w:webHidden/>
              </w:rPr>
              <w:fldChar w:fldCharType="begin"/>
            </w:r>
            <w:r w:rsidR="009E4B16">
              <w:rPr>
                <w:noProof/>
                <w:webHidden/>
              </w:rPr>
              <w:instrText xml:space="preserve"> PAGEREF _Toc349226442 \h </w:instrText>
            </w:r>
            <w:r w:rsidR="009E4B16">
              <w:rPr>
                <w:noProof/>
                <w:webHidden/>
              </w:rPr>
            </w:r>
            <w:r w:rsidR="009E4B16">
              <w:rPr>
                <w:noProof/>
                <w:webHidden/>
              </w:rPr>
              <w:fldChar w:fldCharType="separate"/>
            </w:r>
            <w:r w:rsidR="009E4B16">
              <w:rPr>
                <w:noProof/>
                <w:webHidden/>
              </w:rPr>
              <w:t>3</w:t>
            </w:r>
            <w:r w:rsidR="009E4B16">
              <w:rPr>
                <w:noProof/>
                <w:webHidden/>
              </w:rPr>
              <w:fldChar w:fldCharType="end"/>
            </w:r>
          </w:hyperlink>
        </w:p>
        <w:p w14:paraId="397C7C59" w14:textId="77777777" w:rsidR="009E4B16" w:rsidRDefault="002C298A">
          <w:pPr>
            <w:pStyle w:val="21"/>
            <w:tabs>
              <w:tab w:val="right" w:leader="dot" w:pos="9017"/>
            </w:tabs>
            <w:ind w:left="440"/>
            <w:rPr>
              <w:rFonts w:eastAsiaTheme="minorEastAsia"/>
              <w:noProof/>
              <w:kern w:val="2"/>
              <w:sz w:val="24"/>
            </w:rPr>
          </w:pPr>
          <w:hyperlink w:anchor="_Toc349226443" w:history="1">
            <w:r w:rsidR="009E4B16" w:rsidRPr="00401451">
              <w:rPr>
                <w:rStyle w:val="afa"/>
                <w:rFonts w:hint="eastAsia"/>
                <w:noProof/>
              </w:rPr>
              <w:t>討論區頁面</w:t>
            </w:r>
            <w:r w:rsidR="009E4B16" w:rsidRPr="00401451">
              <w:rPr>
                <w:rStyle w:val="afa"/>
                <w:noProof/>
              </w:rPr>
              <w:t xml:space="preserve"> (pages/forum)</w:t>
            </w:r>
            <w:r w:rsidR="009E4B16">
              <w:rPr>
                <w:noProof/>
                <w:webHidden/>
              </w:rPr>
              <w:tab/>
            </w:r>
            <w:r w:rsidR="009E4B16">
              <w:rPr>
                <w:noProof/>
                <w:webHidden/>
              </w:rPr>
              <w:fldChar w:fldCharType="begin"/>
            </w:r>
            <w:r w:rsidR="009E4B16">
              <w:rPr>
                <w:noProof/>
                <w:webHidden/>
              </w:rPr>
              <w:instrText xml:space="preserve"> PAGEREF _Toc349226443 \h </w:instrText>
            </w:r>
            <w:r w:rsidR="009E4B16">
              <w:rPr>
                <w:noProof/>
                <w:webHidden/>
              </w:rPr>
            </w:r>
            <w:r w:rsidR="009E4B16">
              <w:rPr>
                <w:noProof/>
                <w:webHidden/>
              </w:rPr>
              <w:fldChar w:fldCharType="separate"/>
            </w:r>
            <w:r w:rsidR="009E4B16">
              <w:rPr>
                <w:noProof/>
                <w:webHidden/>
              </w:rPr>
              <w:t>4</w:t>
            </w:r>
            <w:r w:rsidR="009E4B16">
              <w:rPr>
                <w:noProof/>
                <w:webHidden/>
              </w:rPr>
              <w:fldChar w:fldCharType="end"/>
            </w:r>
          </w:hyperlink>
        </w:p>
        <w:p w14:paraId="77BB447C" w14:textId="77777777" w:rsidR="009E4B16" w:rsidRDefault="002C298A">
          <w:pPr>
            <w:pStyle w:val="31"/>
            <w:tabs>
              <w:tab w:val="right" w:leader="dot" w:pos="9017"/>
            </w:tabs>
            <w:ind w:left="880"/>
            <w:rPr>
              <w:rFonts w:eastAsiaTheme="minorEastAsia"/>
              <w:noProof/>
              <w:kern w:val="2"/>
              <w:sz w:val="24"/>
            </w:rPr>
          </w:pPr>
          <w:hyperlink w:anchor="_Toc349226444" w:history="1">
            <w:r w:rsidR="009E4B16" w:rsidRPr="00401451">
              <w:rPr>
                <w:rStyle w:val="afa"/>
                <w:rFonts w:hint="eastAsia"/>
                <w:noProof/>
              </w:rPr>
              <w:t>頁面</w:t>
            </w:r>
            <w:r w:rsidR="009E4B16" w:rsidRPr="00401451">
              <w:rPr>
                <w:rStyle w:val="afa"/>
                <w:rFonts w:ascii="新細明體" w:eastAsia="新細明體" w:hAnsi="新細明體" w:hint="eastAsia"/>
                <w:noProof/>
              </w:rPr>
              <w:t>結構</w:t>
            </w:r>
            <w:r w:rsidR="009E4B16" w:rsidRPr="00401451">
              <w:rPr>
                <w:rStyle w:val="afa"/>
                <w:rFonts w:eastAsia="新細明體"/>
                <w:noProof/>
              </w:rPr>
              <w:t xml:space="preserve"> (/pages/forum/forum.html)</w:t>
            </w:r>
            <w:r w:rsidR="009E4B16">
              <w:rPr>
                <w:noProof/>
                <w:webHidden/>
              </w:rPr>
              <w:tab/>
            </w:r>
            <w:r w:rsidR="009E4B16">
              <w:rPr>
                <w:noProof/>
                <w:webHidden/>
              </w:rPr>
              <w:fldChar w:fldCharType="begin"/>
            </w:r>
            <w:r w:rsidR="009E4B16">
              <w:rPr>
                <w:noProof/>
                <w:webHidden/>
              </w:rPr>
              <w:instrText xml:space="preserve"> PAGEREF _Toc349226444 \h </w:instrText>
            </w:r>
            <w:r w:rsidR="009E4B16">
              <w:rPr>
                <w:noProof/>
                <w:webHidden/>
              </w:rPr>
            </w:r>
            <w:r w:rsidR="009E4B16">
              <w:rPr>
                <w:noProof/>
                <w:webHidden/>
              </w:rPr>
              <w:fldChar w:fldCharType="separate"/>
            </w:r>
            <w:r w:rsidR="009E4B16">
              <w:rPr>
                <w:noProof/>
                <w:webHidden/>
              </w:rPr>
              <w:t>4</w:t>
            </w:r>
            <w:r w:rsidR="009E4B16">
              <w:rPr>
                <w:noProof/>
                <w:webHidden/>
              </w:rPr>
              <w:fldChar w:fldCharType="end"/>
            </w:r>
          </w:hyperlink>
        </w:p>
        <w:p w14:paraId="663F474D" w14:textId="77777777" w:rsidR="009E4B16" w:rsidRDefault="002C298A">
          <w:pPr>
            <w:pStyle w:val="31"/>
            <w:tabs>
              <w:tab w:val="right" w:leader="dot" w:pos="9017"/>
            </w:tabs>
            <w:ind w:left="880"/>
            <w:rPr>
              <w:rFonts w:eastAsiaTheme="minorEastAsia"/>
              <w:noProof/>
              <w:kern w:val="2"/>
              <w:sz w:val="24"/>
            </w:rPr>
          </w:pPr>
          <w:hyperlink w:anchor="_Toc349226445" w:history="1">
            <w:r w:rsidR="009E4B16" w:rsidRPr="00401451">
              <w:rPr>
                <w:rStyle w:val="afa"/>
                <w:rFonts w:hint="eastAsia"/>
                <w:noProof/>
              </w:rPr>
              <w:t>頁面</w:t>
            </w:r>
            <w:r w:rsidR="009E4B16" w:rsidRPr="00401451">
              <w:rPr>
                <w:rStyle w:val="afa"/>
                <w:rFonts w:ascii="新細明體" w:eastAsia="新細明體" w:hAnsi="新細明體" w:hint="eastAsia"/>
                <w:noProof/>
              </w:rPr>
              <w:t>樣式</w:t>
            </w:r>
            <w:r w:rsidR="009E4B16" w:rsidRPr="00401451">
              <w:rPr>
                <w:rStyle w:val="afa"/>
                <w:rFonts w:eastAsia="新細明體"/>
                <w:noProof/>
              </w:rPr>
              <w:t xml:space="preserve"> (/pages/forum/forum.css)</w:t>
            </w:r>
            <w:r w:rsidR="009E4B16">
              <w:rPr>
                <w:noProof/>
                <w:webHidden/>
              </w:rPr>
              <w:tab/>
            </w:r>
            <w:r w:rsidR="009E4B16">
              <w:rPr>
                <w:noProof/>
                <w:webHidden/>
              </w:rPr>
              <w:fldChar w:fldCharType="begin"/>
            </w:r>
            <w:r w:rsidR="009E4B16">
              <w:rPr>
                <w:noProof/>
                <w:webHidden/>
              </w:rPr>
              <w:instrText xml:space="preserve"> PAGEREF _Toc349226445 \h </w:instrText>
            </w:r>
            <w:r w:rsidR="009E4B16">
              <w:rPr>
                <w:noProof/>
                <w:webHidden/>
              </w:rPr>
            </w:r>
            <w:r w:rsidR="009E4B16">
              <w:rPr>
                <w:noProof/>
                <w:webHidden/>
              </w:rPr>
              <w:fldChar w:fldCharType="separate"/>
            </w:r>
            <w:r w:rsidR="009E4B16">
              <w:rPr>
                <w:noProof/>
                <w:webHidden/>
              </w:rPr>
              <w:t>4</w:t>
            </w:r>
            <w:r w:rsidR="009E4B16">
              <w:rPr>
                <w:noProof/>
                <w:webHidden/>
              </w:rPr>
              <w:fldChar w:fldCharType="end"/>
            </w:r>
          </w:hyperlink>
        </w:p>
        <w:p w14:paraId="249F315C" w14:textId="77777777" w:rsidR="009E4B16" w:rsidRDefault="002C298A">
          <w:pPr>
            <w:pStyle w:val="31"/>
            <w:tabs>
              <w:tab w:val="right" w:leader="dot" w:pos="9017"/>
            </w:tabs>
            <w:ind w:left="880"/>
            <w:rPr>
              <w:rFonts w:eastAsiaTheme="minorEastAsia"/>
              <w:noProof/>
              <w:kern w:val="2"/>
              <w:sz w:val="24"/>
            </w:rPr>
          </w:pPr>
          <w:hyperlink w:anchor="_Toc349226446" w:history="1">
            <w:r w:rsidR="009E4B16" w:rsidRPr="00401451">
              <w:rPr>
                <w:rStyle w:val="afa"/>
                <w:rFonts w:hint="eastAsia"/>
                <w:noProof/>
              </w:rPr>
              <w:t>頁面程式</w:t>
            </w:r>
            <w:r w:rsidR="009E4B16" w:rsidRPr="00401451">
              <w:rPr>
                <w:rStyle w:val="afa"/>
                <w:rFonts w:eastAsia="新細明體"/>
                <w:noProof/>
              </w:rPr>
              <w:t xml:space="preserve"> (/pages/forum/forum.js)</w:t>
            </w:r>
            <w:r w:rsidR="009E4B16">
              <w:rPr>
                <w:noProof/>
                <w:webHidden/>
              </w:rPr>
              <w:tab/>
            </w:r>
            <w:r w:rsidR="009E4B16">
              <w:rPr>
                <w:noProof/>
                <w:webHidden/>
              </w:rPr>
              <w:fldChar w:fldCharType="begin"/>
            </w:r>
            <w:r w:rsidR="009E4B16">
              <w:rPr>
                <w:noProof/>
                <w:webHidden/>
              </w:rPr>
              <w:instrText xml:space="preserve"> PAGEREF _Toc349226446 \h </w:instrText>
            </w:r>
            <w:r w:rsidR="009E4B16">
              <w:rPr>
                <w:noProof/>
                <w:webHidden/>
              </w:rPr>
            </w:r>
            <w:r w:rsidR="009E4B16">
              <w:rPr>
                <w:noProof/>
                <w:webHidden/>
              </w:rPr>
              <w:fldChar w:fldCharType="separate"/>
            </w:r>
            <w:r w:rsidR="009E4B16">
              <w:rPr>
                <w:noProof/>
                <w:webHidden/>
              </w:rPr>
              <w:t>4</w:t>
            </w:r>
            <w:r w:rsidR="009E4B16">
              <w:rPr>
                <w:noProof/>
                <w:webHidden/>
              </w:rPr>
              <w:fldChar w:fldCharType="end"/>
            </w:r>
          </w:hyperlink>
        </w:p>
        <w:p w14:paraId="0A356ED7" w14:textId="77777777" w:rsidR="009E4B16" w:rsidRDefault="002C298A">
          <w:pPr>
            <w:pStyle w:val="21"/>
            <w:tabs>
              <w:tab w:val="right" w:leader="dot" w:pos="9017"/>
            </w:tabs>
            <w:ind w:left="440"/>
            <w:rPr>
              <w:rFonts w:eastAsiaTheme="minorEastAsia"/>
              <w:noProof/>
              <w:kern w:val="2"/>
              <w:sz w:val="24"/>
            </w:rPr>
          </w:pPr>
          <w:hyperlink w:anchor="_Toc349226447" w:history="1">
            <w:r w:rsidR="009E4B16" w:rsidRPr="00401451">
              <w:rPr>
                <w:rStyle w:val="afa"/>
                <w:rFonts w:hint="eastAsia"/>
                <w:noProof/>
              </w:rPr>
              <w:t>單一討論主題頁面</w:t>
            </w:r>
            <w:r w:rsidR="009E4B16" w:rsidRPr="00401451">
              <w:rPr>
                <w:rStyle w:val="afa"/>
                <w:noProof/>
              </w:rPr>
              <w:t xml:space="preserve"> (pages/post)</w:t>
            </w:r>
            <w:r w:rsidR="009E4B16">
              <w:rPr>
                <w:noProof/>
                <w:webHidden/>
              </w:rPr>
              <w:tab/>
            </w:r>
            <w:r w:rsidR="009E4B16">
              <w:rPr>
                <w:noProof/>
                <w:webHidden/>
              </w:rPr>
              <w:fldChar w:fldCharType="begin"/>
            </w:r>
            <w:r w:rsidR="009E4B16">
              <w:rPr>
                <w:noProof/>
                <w:webHidden/>
              </w:rPr>
              <w:instrText xml:space="preserve"> PAGEREF _Toc349226447 \h </w:instrText>
            </w:r>
            <w:r w:rsidR="009E4B16">
              <w:rPr>
                <w:noProof/>
                <w:webHidden/>
              </w:rPr>
            </w:r>
            <w:r w:rsidR="009E4B16">
              <w:rPr>
                <w:noProof/>
                <w:webHidden/>
              </w:rPr>
              <w:fldChar w:fldCharType="separate"/>
            </w:r>
            <w:r w:rsidR="009E4B16">
              <w:rPr>
                <w:noProof/>
                <w:webHidden/>
              </w:rPr>
              <w:t>4</w:t>
            </w:r>
            <w:r w:rsidR="009E4B16">
              <w:rPr>
                <w:noProof/>
                <w:webHidden/>
              </w:rPr>
              <w:fldChar w:fldCharType="end"/>
            </w:r>
          </w:hyperlink>
        </w:p>
        <w:p w14:paraId="58B72B75" w14:textId="1B941625" w:rsidR="00255831" w:rsidRDefault="00255831">
          <w:r>
            <w:rPr>
              <w:b/>
              <w:bCs/>
              <w:lang w:val="zh-TW"/>
            </w:rPr>
            <w:fldChar w:fldCharType="end"/>
          </w:r>
        </w:p>
      </w:sdtContent>
    </w:sdt>
    <w:p w14:paraId="63C69796" w14:textId="7DB30672" w:rsidR="00255831" w:rsidRPr="00255831" w:rsidRDefault="00255831" w:rsidP="00255831">
      <w:pPr>
        <w:rPr>
          <w:lang w:val="zh-TW"/>
        </w:rPr>
      </w:pPr>
    </w:p>
    <w:p w14:paraId="4E2F9C1F" w14:textId="77777777" w:rsidR="002A511F" w:rsidRDefault="005024B8" w:rsidP="002C3996">
      <w:pPr>
        <w:pStyle w:val="1"/>
        <w:numPr>
          <w:ilvl w:val="0"/>
          <w:numId w:val="0"/>
        </w:numPr>
      </w:pPr>
      <w:bookmarkStart w:id="0" w:name="_Toc349226436"/>
      <w:r>
        <w:rPr>
          <w:rFonts w:hint="eastAsia"/>
          <w:lang w:val="zh-TW"/>
        </w:rPr>
        <w:t xml:space="preserve">app </w:t>
      </w:r>
      <w:r>
        <w:rPr>
          <w:rFonts w:hint="eastAsia"/>
          <w:lang w:val="zh-TW"/>
        </w:rPr>
        <w:t>情境</w:t>
      </w:r>
      <w:bookmarkEnd w:id="0"/>
    </w:p>
    <w:p w14:paraId="1385336C" w14:textId="77777777" w:rsidR="002A511F" w:rsidRDefault="002C3996">
      <w:r>
        <w:rPr>
          <w:lang w:val="zh-TW"/>
        </w:rPr>
        <w:t>若要讓此範本設計發揮最大效益，請使用</w:t>
      </w:r>
      <w:r>
        <w:rPr>
          <w:lang w:val="zh-TW"/>
        </w:rPr>
        <w:t xml:space="preserve"> [</w:t>
      </w:r>
      <w:r>
        <w:rPr>
          <w:lang w:val="zh-TW"/>
        </w:rPr>
        <w:t>常用</w:t>
      </w:r>
      <w:r>
        <w:rPr>
          <w:lang w:val="zh-TW"/>
        </w:rPr>
        <w:t xml:space="preserve">] </w:t>
      </w:r>
      <w:r>
        <w:rPr>
          <w:lang w:val="zh-TW"/>
        </w:rPr>
        <w:t>索引標籤中的</w:t>
      </w:r>
      <w:r>
        <w:rPr>
          <w:lang w:val="zh-TW"/>
        </w:rPr>
        <w:t xml:space="preserve"> [</w:t>
      </w:r>
      <w:r>
        <w:rPr>
          <w:lang w:val="zh-TW"/>
        </w:rPr>
        <w:t>樣式</w:t>
      </w:r>
      <w:r>
        <w:rPr>
          <w:lang w:val="zh-TW"/>
        </w:rPr>
        <w:t xml:space="preserve">] </w:t>
      </w:r>
      <w:r>
        <w:rPr>
          <w:lang w:val="zh-TW"/>
        </w:rPr>
        <w:t>圖庫。您可以使用標題樣式來格式化標題，或使用其他樣式來醒目提示重要的文字，例如</w:t>
      </w:r>
      <w:r>
        <w:rPr>
          <w:lang w:val="zh-TW"/>
        </w:rPr>
        <w:t xml:space="preserve"> [</w:t>
      </w:r>
      <w:r>
        <w:rPr>
          <w:lang w:val="zh-TW"/>
        </w:rPr>
        <w:t>強調斜體</w:t>
      </w:r>
      <w:r>
        <w:rPr>
          <w:lang w:val="zh-TW"/>
        </w:rPr>
        <w:t xml:space="preserve">] </w:t>
      </w:r>
      <w:r>
        <w:rPr>
          <w:lang w:val="zh-TW"/>
        </w:rPr>
        <w:t>及</w:t>
      </w:r>
      <w:r>
        <w:rPr>
          <w:lang w:val="zh-TW"/>
        </w:rPr>
        <w:t xml:space="preserve"> [</w:t>
      </w:r>
      <w:r>
        <w:rPr>
          <w:lang w:val="zh-TW"/>
        </w:rPr>
        <w:t>鮮明引文</w:t>
      </w:r>
      <w:r>
        <w:rPr>
          <w:lang w:val="zh-TW"/>
        </w:rPr>
        <w:t>]</w:t>
      </w:r>
      <w:r>
        <w:rPr>
          <w:lang w:val="zh-TW"/>
        </w:rPr>
        <w:t>。這些樣式都已有格式設定，不僅能提供精美的外觀，還能互相搭配使用，以協助您傳達概念。</w:t>
      </w:r>
    </w:p>
    <w:p w14:paraId="781267C2" w14:textId="77777777" w:rsidR="002A511F" w:rsidRDefault="002C3996">
      <w:pPr>
        <w:rPr>
          <w:lang w:val="zh-TW"/>
        </w:rPr>
      </w:pPr>
      <w:r>
        <w:rPr>
          <w:lang w:val="zh-TW"/>
        </w:rPr>
        <w:t>立即開始使用。</w:t>
      </w:r>
    </w:p>
    <w:p w14:paraId="75238026" w14:textId="77777777" w:rsidR="005024B8" w:rsidRDefault="005024B8">
      <w:pPr>
        <w:rPr>
          <w:lang w:val="zh-TW"/>
        </w:rPr>
      </w:pPr>
    </w:p>
    <w:p w14:paraId="6DF8299D" w14:textId="77777777" w:rsidR="005024B8" w:rsidRDefault="005024B8" w:rsidP="005024B8">
      <w:pPr>
        <w:pStyle w:val="1"/>
        <w:numPr>
          <w:ilvl w:val="0"/>
          <w:numId w:val="0"/>
        </w:numPr>
        <w:rPr>
          <w:lang w:val="zh-TW"/>
        </w:rPr>
      </w:pPr>
      <w:bookmarkStart w:id="1" w:name="_Toc349226437"/>
      <w:r>
        <w:rPr>
          <w:rFonts w:hint="eastAsia"/>
          <w:lang w:val="zh-TW"/>
        </w:rPr>
        <w:lastRenderedPageBreak/>
        <w:t>環境準備</w:t>
      </w:r>
      <w:bookmarkEnd w:id="1"/>
    </w:p>
    <w:p w14:paraId="646156F5" w14:textId="77777777" w:rsidR="005024B8" w:rsidRDefault="005024B8">
      <w:pPr>
        <w:rPr>
          <w:lang w:val="zh-TW"/>
        </w:rPr>
      </w:pPr>
      <w:r>
        <w:rPr>
          <w:rFonts w:hint="eastAsia"/>
          <w:lang w:val="zh-TW"/>
        </w:rPr>
        <w:t>要修改這個範本，請先準備下列環境：</w:t>
      </w:r>
    </w:p>
    <w:p w14:paraId="0551D6A4" w14:textId="77777777" w:rsidR="005024B8" w:rsidRDefault="005024B8" w:rsidP="005024B8">
      <w:pPr>
        <w:pStyle w:val="af5"/>
        <w:numPr>
          <w:ilvl w:val="0"/>
          <w:numId w:val="13"/>
        </w:numPr>
        <w:rPr>
          <w:lang w:val="zh-TW"/>
        </w:rPr>
      </w:pPr>
      <w:r>
        <w:rPr>
          <w:rFonts w:hint="eastAsia"/>
          <w:lang w:val="zh-TW"/>
        </w:rPr>
        <w:t xml:space="preserve">Windows 8 </w:t>
      </w:r>
      <w:r>
        <w:rPr>
          <w:rFonts w:hint="eastAsia"/>
          <w:lang w:val="zh-TW"/>
        </w:rPr>
        <w:t>專業版</w:t>
      </w:r>
      <w:r>
        <w:rPr>
          <w:rFonts w:hint="eastAsia"/>
          <w:lang w:val="zh-TW"/>
        </w:rPr>
        <w:t xml:space="preserve"> </w:t>
      </w:r>
      <w:r>
        <w:rPr>
          <w:rFonts w:hint="eastAsia"/>
          <w:lang w:val="zh-TW"/>
        </w:rPr>
        <w:t>或</w:t>
      </w:r>
      <w:r>
        <w:rPr>
          <w:rFonts w:hint="eastAsia"/>
          <w:lang w:val="zh-TW"/>
        </w:rPr>
        <w:t xml:space="preserve"> </w:t>
      </w:r>
      <w:r>
        <w:rPr>
          <w:rFonts w:hint="eastAsia"/>
          <w:lang w:val="zh-TW"/>
        </w:rPr>
        <w:t>企業版</w:t>
      </w:r>
    </w:p>
    <w:p w14:paraId="2FA3F8B1" w14:textId="77777777" w:rsidR="005024B8" w:rsidRDefault="005024B8" w:rsidP="005024B8">
      <w:pPr>
        <w:pStyle w:val="af5"/>
        <w:numPr>
          <w:ilvl w:val="0"/>
          <w:numId w:val="13"/>
        </w:numPr>
      </w:pPr>
      <w:r w:rsidRPr="005024B8">
        <w:rPr>
          <w:rFonts w:hint="eastAsia"/>
        </w:rPr>
        <w:t xml:space="preserve">Visual Studio 2012 Ultimate/Professional </w:t>
      </w:r>
      <w:r>
        <w:rPr>
          <w:rFonts w:hint="eastAsia"/>
          <w:lang w:val="zh-TW"/>
        </w:rPr>
        <w:t>或是</w:t>
      </w:r>
      <w:r>
        <w:rPr>
          <w:rFonts w:hint="eastAsia"/>
        </w:rPr>
        <w:t xml:space="preserve"> Visual Studio Express 2012 for Windows 8</w:t>
      </w:r>
    </w:p>
    <w:p w14:paraId="40887119" w14:textId="77777777" w:rsidR="005024B8" w:rsidRDefault="005024B8" w:rsidP="005024B8">
      <w:pPr>
        <w:pStyle w:val="af5"/>
        <w:numPr>
          <w:ilvl w:val="0"/>
          <w:numId w:val="13"/>
        </w:numPr>
      </w:pPr>
      <w:r>
        <w:t xml:space="preserve">HTML/CSS/JavaScript </w:t>
      </w:r>
      <w:r>
        <w:rPr>
          <w:rFonts w:hint="eastAsia"/>
        </w:rPr>
        <w:t>開發基礎</w:t>
      </w:r>
    </w:p>
    <w:p w14:paraId="3A1A9062" w14:textId="3CA85A39" w:rsidR="00235BB7" w:rsidRDefault="00235BB7" w:rsidP="00235BB7"/>
    <w:p w14:paraId="4D679AE8" w14:textId="6EFC4ED8" w:rsidR="005024B8" w:rsidRDefault="005024B8" w:rsidP="005024B8">
      <w:pPr>
        <w:pStyle w:val="1"/>
        <w:numPr>
          <w:ilvl w:val="0"/>
          <w:numId w:val="0"/>
        </w:numPr>
        <w:rPr>
          <w:lang w:val="zh-TW"/>
        </w:rPr>
      </w:pPr>
      <w:bookmarkStart w:id="2" w:name="_Toc349226438"/>
      <w:r>
        <w:rPr>
          <w:rFonts w:hint="eastAsia"/>
          <w:lang w:val="zh-TW"/>
        </w:rPr>
        <w:t>客製</w:t>
      </w:r>
      <w:r w:rsidR="00235BB7">
        <w:rPr>
          <w:rFonts w:hint="eastAsia"/>
          <w:lang w:val="zh-TW"/>
        </w:rPr>
        <w:t>說</w:t>
      </w:r>
      <w:r w:rsidR="00235BB7">
        <w:rPr>
          <w:lang w:val="zh-TW"/>
        </w:rPr>
        <w:t>明</w:t>
      </w:r>
      <w:bookmarkEnd w:id="2"/>
    </w:p>
    <w:p w14:paraId="1AAE936B" w14:textId="1BE47319" w:rsidR="005024B8" w:rsidRPr="009E4B16" w:rsidRDefault="00235BB7" w:rsidP="009E4B16">
      <w:r w:rsidRPr="009E4B16">
        <w:rPr>
          <w:rFonts w:hint="eastAsia"/>
        </w:rPr>
        <w:t>這個</w:t>
      </w:r>
      <w:r w:rsidRPr="009E4B16">
        <w:rPr>
          <w:rFonts w:hint="eastAsia"/>
        </w:rPr>
        <w:t xml:space="preserve"> </w:t>
      </w:r>
      <w:r w:rsidRPr="009E4B16">
        <w:t xml:space="preserve">app </w:t>
      </w:r>
      <w:r w:rsidR="0031527B" w:rsidRPr="009E4B16">
        <w:rPr>
          <w:rFonts w:hint="eastAsia"/>
        </w:rPr>
        <w:t>包含</w:t>
      </w:r>
      <w:proofErr w:type="gramStart"/>
      <w:r w:rsidR="0031527B" w:rsidRPr="009E4B16">
        <w:rPr>
          <w:rFonts w:hint="eastAsia"/>
        </w:rPr>
        <w:t>三個頁</w:t>
      </w:r>
      <w:proofErr w:type="gramEnd"/>
      <w:r w:rsidR="0031527B" w:rsidRPr="009E4B16">
        <w:rPr>
          <w:rFonts w:hint="eastAsia"/>
        </w:rPr>
        <w:t>面：</w:t>
      </w:r>
    </w:p>
    <w:p w14:paraId="57543728" w14:textId="2F853692" w:rsidR="0031527B" w:rsidRDefault="0031527B" w:rsidP="00770FA9">
      <w:pPr>
        <w:pStyle w:val="af5"/>
        <w:numPr>
          <w:ilvl w:val="0"/>
          <w:numId w:val="16"/>
        </w:numPr>
      </w:pPr>
      <w:r w:rsidRPr="00770FA9">
        <w:rPr>
          <w:rFonts w:ascii="Consolas" w:hAnsi="Consolas" w:cs="Consolas"/>
          <w:sz w:val="20"/>
        </w:rPr>
        <w:t xml:space="preserve">pages/home/home.{html, </w:t>
      </w:r>
      <w:proofErr w:type="spellStart"/>
      <w:r w:rsidRPr="00770FA9">
        <w:rPr>
          <w:rFonts w:ascii="Consolas" w:hAnsi="Consolas" w:cs="Consolas"/>
          <w:sz w:val="20"/>
        </w:rPr>
        <w:t>css</w:t>
      </w:r>
      <w:proofErr w:type="spellEnd"/>
      <w:r w:rsidRPr="00770FA9">
        <w:rPr>
          <w:rFonts w:ascii="Consolas" w:hAnsi="Consolas" w:cs="Consolas"/>
          <w:sz w:val="20"/>
        </w:rPr>
        <w:t xml:space="preserve">, </w:t>
      </w:r>
      <w:proofErr w:type="spellStart"/>
      <w:r w:rsidRPr="00770FA9">
        <w:rPr>
          <w:rFonts w:ascii="Consolas" w:hAnsi="Consolas" w:cs="Consolas"/>
          <w:sz w:val="20"/>
        </w:rPr>
        <w:t>js</w:t>
      </w:r>
      <w:proofErr w:type="spellEnd"/>
      <w:r w:rsidRPr="00770FA9">
        <w:rPr>
          <w:rFonts w:ascii="Consolas" w:hAnsi="Consolas" w:cs="Consolas"/>
          <w:sz w:val="20"/>
        </w:rPr>
        <w:t>}</w:t>
      </w:r>
      <w:r>
        <w:t>: App</w:t>
      </w:r>
      <w:r>
        <w:rPr>
          <w:rFonts w:hint="eastAsia"/>
        </w:rPr>
        <w:t>的首頁</w:t>
      </w:r>
      <w:r w:rsidR="007B2B1B">
        <w:rPr>
          <w:rFonts w:hint="eastAsia"/>
        </w:rPr>
        <w:t>，討論區列表</w:t>
      </w:r>
    </w:p>
    <w:p w14:paraId="7B608F7C" w14:textId="06447719" w:rsidR="0031527B" w:rsidRDefault="0031527B" w:rsidP="00770FA9">
      <w:pPr>
        <w:pStyle w:val="af5"/>
        <w:numPr>
          <w:ilvl w:val="0"/>
          <w:numId w:val="16"/>
        </w:numPr>
      </w:pPr>
      <w:r w:rsidRPr="00770FA9">
        <w:rPr>
          <w:rFonts w:ascii="Consolas" w:hAnsi="Consolas" w:cs="Consolas"/>
          <w:sz w:val="20"/>
        </w:rPr>
        <w:t xml:space="preserve">pages/forum/forum.{html, </w:t>
      </w:r>
      <w:proofErr w:type="spellStart"/>
      <w:r w:rsidRPr="00770FA9">
        <w:rPr>
          <w:rFonts w:ascii="Consolas" w:hAnsi="Consolas" w:cs="Consolas"/>
          <w:sz w:val="20"/>
        </w:rPr>
        <w:t>css</w:t>
      </w:r>
      <w:proofErr w:type="spellEnd"/>
      <w:r w:rsidRPr="00770FA9">
        <w:rPr>
          <w:rFonts w:ascii="Consolas" w:hAnsi="Consolas" w:cs="Consolas"/>
          <w:sz w:val="20"/>
        </w:rPr>
        <w:t xml:space="preserve">, </w:t>
      </w:r>
      <w:proofErr w:type="spellStart"/>
      <w:r w:rsidRPr="00770FA9">
        <w:rPr>
          <w:rFonts w:ascii="Consolas" w:hAnsi="Consolas" w:cs="Consolas"/>
          <w:sz w:val="20"/>
        </w:rPr>
        <w:t>js</w:t>
      </w:r>
      <w:proofErr w:type="spellEnd"/>
      <w:r w:rsidRPr="00770FA9">
        <w:rPr>
          <w:rFonts w:ascii="Consolas" w:hAnsi="Consolas" w:cs="Consolas"/>
          <w:sz w:val="20"/>
        </w:rPr>
        <w:t>}</w:t>
      </w:r>
      <w:r>
        <w:rPr>
          <w:rFonts w:hint="eastAsia"/>
        </w:rPr>
        <w:t xml:space="preserve">: </w:t>
      </w:r>
      <w:r w:rsidR="00071B3C">
        <w:rPr>
          <w:rFonts w:hint="eastAsia"/>
        </w:rPr>
        <w:t>單一討論區頁面</w:t>
      </w:r>
      <w:r>
        <w:rPr>
          <w:rFonts w:hint="eastAsia"/>
        </w:rPr>
        <w:t>，討論列表</w:t>
      </w:r>
    </w:p>
    <w:p w14:paraId="48AA795B" w14:textId="1E8FE6AB" w:rsidR="00741996" w:rsidRDefault="0031527B" w:rsidP="00770FA9">
      <w:pPr>
        <w:pStyle w:val="af5"/>
        <w:numPr>
          <w:ilvl w:val="0"/>
          <w:numId w:val="16"/>
        </w:numPr>
      </w:pPr>
      <w:r w:rsidRPr="00770FA9">
        <w:rPr>
          <w:rFonts w:ascii="Consolas" w:hAnsi="Consolas" w:cs="Consolas"/>
          <w:sz w:val="20"/>
        </w:rPr>
        <w:t xml:space="preserve">pages/post/post.{html, </w:t>
      </w:r>
      <w:proofErr w:type="spellStart"/>
      <w:r w:rsidRPr="00770FA9">
        <w:rPr>
          <w:rFonts w:ascii="Consolas" w:hAnsi="Consolas" w:cs="Consolas"/>
          <w:sz w:val="20"/>
        </w:rPr>
        <w:t>css</w:t>
      </w:r>
      <w:proofErr w:type="spellEnd"/>
      <w:r w:rsidRPr="00770FA9">
        <w:rPr>
          <w:rFonts w:ascii="Consolas" w:hAnsi="Consolas" w:cs="Consolas"/>
          <w:sz w:val="20"/>
        </w:rPr>
        <w:t xml:space="preserve">, </w:t>
      </w:r>
      <w:proofErr w:type="spellStart"/>
      <w:r w:rsidRPr="00770FA9">
        <w:rPr>
          <w:rFonts w:ascii="Consolas" w:hAnsi="Consolas" w:cs="Consolas"/>
          <w:sz w:val="20"/>
        </w:rPr>
        <w:t>js</w:t>
      </w:r>
      <w:proofErr w:type="spellEnd"/>
      <w:r w:rsidRPr="00770FA9">
        <w:rPr>
          <w:rFonts w:ascii="Consolas" w:hAnsi="Consolas" w:cs="Consolas"/>
          <w:sz w:val="20"/>
        </w:rPr>
        <w:t>}</w:t>
      </w:r>
      <w:r>
        <w:rPr>
          <w:rFonts w:hint="eastAsia"/>
        </w:rPr>
        <w:t>:</w:t>
      </w:r>
      <w:r w:rsidR="00071B3C">
        <w:rPr>
          <w:rFonts w:hint="eastAsia"/>
        </w:rPr>
        <w:t xml:space="preserve"> </w:t>
      </w:r>
      <w:r>
        <w:rPr>
          <w:rFonts w:hint="eastAsia"/>
        </w:rPr>
        <w:t>單一討論主題的頁面</w:t>
      </w:r>
    </w:p>
    <w:p w14:paraId="437C8AC5" w14:textId="702167E7" w:rsidR="0031527B" w:rsidRDefault="00071B3C" w:rsidP="00441076">
      <w:pPr>
        <w:pStyle w:val="2"/>
        <w:numPr>
          <w:ilvl w:val="0"/>
          <w:numId w:val="0"/>
        </w:numPr>
      </w:pPr>
      <w:bookmarkStart w:id="3" w:name="_Toc349226439"/>
      <w:r>
        <w:rPr>
          <w:rFonts w:hint="eastAsia"/>
        </w:rPr>
        <w:t>討論區列表</w:t>
      </w:r>
      <w:r>
        <w:rPr>
          <w:rFonts w:hint="eastAsia"/>
        </w:rPr>
        <w:t xml:space="preserve"> (</w:t>
      </w:r>
      <w:r>
        <w:t>pages/home)</w:t>
      </w:r>
      <w:bookmarkEnd w:id="3"/>
    </w:p>
    <w:p w14:paraId="0CEE85E0" w14:textId="7BC69DA1" w:rsidR="00441076" w:rsidRPr="00247068" w:rsidRDefault="00441076" w:rsidP="00441076">
      <w:pPr>
        <w:pStyle w:val="3"/>
        <w:numPr>
          <w:ilvl w:val="0"/>
          <w:numId w:val="0"/>
        </w:numPr>
        <w:rPr>
          <w:rFonts w:eastAsia="新細明體"/>
        </w:rPr>
      </w:pPr>
      <w:bookmarkStart w:id="4" w:name="_Toc349226440"/>
      <w:r>
        <w:rPr>
          <w:rFonts w:hint="eastAsia"/>
        </w:rPr>
        <w:t>頁面結構</w:t>
      </w:r>
      <w:r w:rsidR="00247068">
        <w:rPr>
          <w:rFonts w:eastAsia="新細明體" w:hint="eastAsia"/>
        </w:rPr>
        <w:t xml:space="preserve"> </w:t>
      </w:r>
      <w:r w:rsidR="00247068">
        <w:rPr>
          <w:rFonts w:eastAsia="新細明體"/>
        </w:rPr>
        <w:t>(/pages/home/home.</w:t>
      </w:r>
      <w:proofErr w:type="gramStart"/>
      <w:r w:rsidR="00247068">
        <w:rPr>
          <w:rFonts w:eastAsia="新細明體"/>
        </w:rPr>
        <w:t>html</w:t>
      </w:r>
      <w:proofErr w:type="gramEnd"/>
      <w:r w:rsidR="00247068">
        <w:rPr>
          <w:rFonts w:eastAsia="新細明體"/>
        </w:rPr>
        <w:t>)</w:t>
      </w:r>
      <w:bookmarkEnd w:id="4"/>
    </w:p>
    <w:p w14:paraId="6F5ACCEB" w14:textId="25AB82FF" w:rsidR="00441076" w:rsidRDefault="00360B13" w:rsidP="00441076">
      <w:r>
        <w:rPr>
          <w:rFonts w:hint="eastAsia"/>
        </w:rPr>
        <w:t>這一頁主要是一個</w:t>
      </w:r>
      <w:proofErr w:type="spellStart"/>
      <w:r w:rsidRPr="00E20D97">
        <w:rPr>
          <w:rFonts w:ascii="Consolas" w:hAnsi="Consolas" w:cs="Consolas"/>
        </w:rPr>
        <w:t>WinJS.UI.ListView</w:t>
      </w:r>
      <w:proofErr w:type="spellEnd"/>
      <w:r>
        <w:rPr>
          <w:rFonts w:hint="eastAsia"/>
        </w:rPr>
        <w:t>控制項來顯示討論區列表：</w:t>
      </w:r>
    </w:p>
    <w:p w14:paraId="784FBA50" w14:textId="6BED7CB6" w:rsidR="00360B13" w:rsidRDefault="00360B13" w:rsidP="00360B1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DA2492A" wp14:editId="006745F9">
                <wp:extent cx="5478448" cy="1404620"/>
                <wp:effectExtent l="0" t="0" r="8255" b="5715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448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1E843" w14:textId="4C4B328B" w:rsidR="00360B13" w:rsidRPr="0060516E" w:rsidRDefault="0060516E" w:rsidP="006051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div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</w:t>
                            </w:r>
                            <w:proofErr w:type="spellStart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forumslist</w:t>
                            </w:r>
                            <w:proofErr w:type="spellEnd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 win-</w:t>
                            </w:r>
                            <w:proofErr w:type="spellStart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selectionstylefilled</w:t>
                            </w:r>
                            <w:proofErr w:type="spellEnd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aria-label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="List of forums"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data-win-control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</w:t>
                            </w:r>
                            <w:proofErr w:type="spellStart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WinJS.UI.ListView</w:t>
                            </w:r>
                            <w:proofErr w:type="spellEnd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data-win-options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</w:t>
                            </w:r>
                            <w:proofErr w:type="gramStart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 xml:space="preserve">{ </w:t>
                            </w:r>
                            <w:proofErr w:type="spellStart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selectionMode</w:t>
                            </w:r>
                            <w:proofErr w:type="spellEnd"/>
                            <w:proofErr w:type="gramEnd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: 'none' }"&gt;&lt;/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div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A2492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31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" fillcolor="white [3212]" stroked="f">
                <v:textbox style="mso-fit-shape-to-text:t">
                  <w:txbxContent>
                    <w:p w14:paraId="3251E843" w14:textId="4C4B328B" w:rsidR="00360B13" w:rsidRPr="0060516E" w:rsidRDefault="0060516E" w:rsidP="006051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div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="forumslist win-selectionstylefilled"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aria-label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="List of forums"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data-win-control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="WinJS.UI.ListView"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data-win-options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="{ selectionMode: 'none' }"&gt;&lt;/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div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EC6AE5" w14:textId="014AC73A" w:rsidR="00360B13" w:rsidRDefault="00360B13" w:rsidP="00441076">
      <w:r>
        <w:rPr>
          <w:rFonts w:hint="eastAsia"/>
        </w:rPr>
        <w:t>雖然是一個</w:t>
      </w:r>
      <w:r w:rsidRPr="00E20D97">
        <w:rPr>
          <w:rFonts w:ascii="Consolas" w:hAnsi="Consolas" w:cs="Consolas"/>
        </w:rPr>
        <w:t>&lt;div&gt;</w:t>
      </w:r>
      <w:r>
        <w:rPr>
          <w:rFonts w:hint="eastAsia"/>
        </w:rPr>
        <w:t>的標籤，不過因為使用</w:t>
      </w:r>
      <w:r w:rsidRPr="00E20D97">
        <w:rPr>
          <w:rFonts w:ascii="Consolas" w:hAnsi="Consolas" w:cs="Consolas"/>
        </w:rPr>
        <w:t>data-win-control</w:t>
      </w:r>
      <w:r>
        <w:rPr>
          <w:rFonts w:hint="eastAsia"/>
        </w:rPr>
        <w:t>屬性再搭配頁面本身載入的</w:t>
      </w:r>
      <w:proofErr w:type="spellStart"/>
      <w:r>
        <w:rPr>
          <w:rFonts w:hint="eastAsia"/>
        </w:rPr>
        <w:t>WinJS</w:t>
      </w:r>
      <w:proofErr w:type="spellEnd"/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，就會自動成為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的行為。</w:t>
      </w:r>
    </w:p>
    <w:p w14:paraId="0A38A0DE" w14:textId="44C7595C" w:rsidR="00E20D97" w:rsidRDefault="00CC293B" w:rsidP="00441076">
      <w:r>
        <w:rPr>
          <w:rFonts w:hint="eastAsia"/>
        </w:rPr>
        <w:t>因為用了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，所以還要定義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裡每一個</w:t>
      </w:r>
      <w:r>
        <w:rPr>
          <w:rFonts w:hint="eastAsia"/>
        </w:rPr>
        <w:t>item</w:t>
      </w:r>
      <w:r>
        <w:rPr>
          <w:rFonts w:hint="eastAsia"/>
        </w:rPr>
        <w:t>的格式，所以再用一個</w:t>
      </w:r>
      <w:r>
        <w:rPr>
          <w:rFonts w:hint="eastAsia"/>
        </w:rPr>
        <w:t>&lt;div&gt;</w:t>
      </w:r>
      <w:r>
        <w:rPr>
          <w:rFonts w:hint="eastAsia"/>
        </w:rPr>
        <w:t>元素來表示：</w:t>
      </w:r>
    </w:p>
    <w:p w14:paraId="4F9290BC" w14:textId="52E430B9" w:rsidR="00CC293B" w:rsidRDefault="00CC293B" w:rsidP="00CC293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72E0047" wp14:editId="7BDECEBE">
                <wp:extent cx="5478448" cy="1404620"/>
                <wp:effectExtent l="0" t="0" r="8255" b="0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448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81909" w14:textId="77777777" w:rsidR="0060516E" w:rsidRPr="0060516E" w:rsidRDefault="0060516E" w:rsidP="006051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div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</w:t>
                            </w:r>
                            <w:proofErr w:type="spellStart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itemtemplate</w:t>
                            </w:r>
                            <w:proofErr w:type="spellEnd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data-win-control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</w:t>
                            </w:r>
                            <w:proofErr w:type="spellStart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WinJS.Binding.Template</w:t>
                            </w:r>
                            <w:proofErr w:type="spellEnd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"&gt;</w:t>
                            </w:r>
                          </w:p>
                          <w:p w14:paraId="0FD5298B" w14:textId="4E5A58BD" w:rsidR="0060516E" w:rsidRPr="0060516E" w:rsidRDefault="0060516E" w:rsidP="006051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div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="item"&gt;</w:t>
                            </w:r>
                          </w:p>
                          <w:p w14:paraId="7FA7609B" w14:textId="744222A7" w:rsidR="0060516E" w:rsidRPr="0060516E" w:rsidRDefault="0060516E" w:rsidP="006051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img</w:t>
                            </w:r>
                            <w:proofErr w:type="spellEnd"/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="item-image"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src</w:t>
                            </w:r>
                            <w:proofErr w:type="spellEnd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="#"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data-win-bind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</w:t>
                            </w:r>
                            <w:proofErr w:type="spellStart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src</w:t>
                            </w:r>
                            <w:proofErr w:type="spellEnd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: thumb; alt: title"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/&gt;</w:t>
                            </w:r>
                          </w:p>
                          <w:p w14:paraId="53321378" w14:textId="160B9B36" w:rsidR="0060516E" w:rsidRPr="0060516E" w:rsidRDefault="0060516E" w:rsidP="006051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div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="item-overlay"&gt;</w:t>
                            </w:r>
                          </w:p>
                          <w:p w14:paraId="4321B17E" w14:textId="0C9C8448" w:rsidR="0060516E" w:rsidRPr="0060516E" w:rsidRDefault="0060516E" w:rsidP="006051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h4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="item-title"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data-win-bind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</w:t>
                            </w:r>
                            <w:proofErr w:type="spellStart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textContent</w:t>
                            </w:r>
                            <w:proofErr w:type="spellEnd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: title"&gt;&lt;/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h4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7EA312E0" w14:textId="62AF61B3" w:rsidR="0060516E" w:rsidRPr="0060516E" w:rsidRDefault="0060516E" w:rsidP="006051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h6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="item-description"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data-win-bind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="</w:t>
                            </w:r>
                            <w:proofErr w:type="spellStart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textContent</w:t>
                            </w:r>
                            <w:proofErr w:type="spellEnd"/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: description"&gt;&lt;/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h6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51180EFD" w14:textId="32C8ABCD" w:rsidR="0060516E" w:rsidRPr="0060516E" w:rsidRDefault="0060516E" w:rsidP="006051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div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2303E43E" w14:textId="0CFB9503" w:rsidR="0060516E" w:rsidRPr="0060516E" w:rsidRDefault="0060516E" w:rsidP="006051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div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185DB211" w14:textId="2A905701" w:rsidR="00CC293B" w:rsidRPr="0060516E" w:rsidRDefault="0060516E" w:rsidP="006051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div</w:t>
                            </w:r>
                            <w:r w:rsidRPr="0060516E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E0047" id="_x0000_s1027" type="#_x0000_t202" style="width:431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" fillcolor="white [3212]" stroked="f">
                <v:textbox style="mso-fit-shape-to-text:t">
                  <w:txbxContent>
                    <w:p w14:paraId="14A81909" w14:textId="77777777" w:rsidR="0060516E" w:rsidRPr="0060516E" w:rsidRDefault="0060516E" w:rsidP="006051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div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="itemtemplate"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data-win-control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="WinJS.Binding.Template"&gt;</w:t>
                      </w:r>
                    </w:p>
                    <w:p w14:paraId="0FD5298B" w14:textId="4E5A58BD" w:rsidR="0060516E" w:rsidRPr="0060516E" w:rsidRDefault="0060516E" w:rsidP="006051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div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="item"&gt;</w:t>
                      </w:r>
                    </w:p>
                    <w:p w14:paraId="7FA7609B" w14:textId="744222A7" w:rsidR="0060516E" w:rsidRPr="0060516E" w:rsidRDefault="0060516E" w:rsidP="006051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img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="item-image"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src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="#"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data-win-bind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="src: thumb; alt: title"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/&gt;</w:t>
                      </w:r>
                    </w:p>
                    <w:p w14:paraId="53321378" w14:textId="160B9B36" w:rsidR="0060516E" w:rsidRPr="0060516E" w:rsidRDefault="0060516E" w:rsidP="006051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div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="item-overlay"&gt;</w:t>
                      </w:r>
                    </w:p>
                    <w:p w14:paraId="4321B17E" w14:textId="0C9C8448" w:rsidR="0060516E" w:rsidRPr="0060516E" w:rsidRDefault="0060516E" w:rsidP="006051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h4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="item-title"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data-win-bind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="textContent: title"&gt;&lt;/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h4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7EA312E0" w14:textId="62AF61B3" w:rsidR="0060516E" w:rsidRPr="0060516E" w:rsidRDefault="0060516E" w:rsidP="006051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h6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="item-description"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data-win-bind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="textContent: description"&gt;&lt;/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h6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51180EFD" w14:textId="32C8ABCD" w:rsidR="0060516E" w:rsidRPr="0060516E" w:rsidRDefault="0060516E" w:rsidP="006051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div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2303E43E" w14:textId="0CFB9503" w:rsidR="0060516E" w:rsidRPr="0060516E" w:rsidRDefault="0060516E" w:rsidP="006051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div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185DB211" w14:textId="2A905701" w:rsidR="00CC293B" w:rsidRPr="0060516E" w:rsidRDefault="0060516E" w:rsidP="006051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div</w:t>
                      </w:r>
                      <w:r w:rsidRPr="0060516E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9DE337" w14:textId="70BDAB32" w:rsidR="00CC293B" w:rsidRDefault="00CC293B" w:rsidP="00441076">
      <w:r>
        <w:rPr>
          <w:rFonts w:hint="eastAsia"/>
        </w:rPr>
        <w:lastRenderedPageBreak/>
        <w:t>這個</w:t>
      </w:r>
      <w:r>
        <w:rPr>
          <w:rFonts w:hint="eastAsia"/>
        </w:rPr>
        <w:t xml:space="preserve"> </w:t>
      </w:r>
      <w:r w:rsidRPr="00CC293B">
        <w:rPr>
          <w:rFonts w:ascii="Consolas" w:hAnsi="Consolas" w:cs="Consolas"/>
        </w:rPr>
        <w:t>&lt;div&gt;</w:t>
      </w:r>
      <w:r>
        <w:t xml:space="preserve"> </w:t>
      </w:r>
      <w:r>
        <w:rPr>
          <w:rFonts w:hint="eastAsia"/>
        </w:rPr>
        <w:t>元素也運用了</w:t>
      </w:r>
      <w:r w:rsidRPr="006925F1">
        <w:rPr>
          <w:rFonts w:ascii="Consolas" w:hAnsi="Consolas" w:cs="Consolas"/>
        </w:rPr>
        <w:t>data-win-control</w:t>
      </w:r>
      <w:r>
        <w:rPr>
          <w:rFonts w:hint="eastAsia"/>
        </w:rPr>
        <w:t>屬性讓它成為一個</w:t>
      </w:r>
      <w:proofErr w:type="spellStart"/>
      <w:r w:rsidRPr="008A539A">
        <w:rPr>
          <w:rFonts w:ascii="Consolas" w:hAnsi="Consolas" w:cs="Consolas"/>
        </w:rPr>
        <w:t>WinJS.Binding.Template</w:t>
      </w:r>
      <w:proofErr w:type="spellEnd"/>
      <w:r>
        <w:rPr>
          <w:rFonts w:hint="eastAsia"/>
        </w:rPr>
        <w:t>資料結構，待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要繪製每一個</w:t>
      </w:r>
      <w:r>
        <w:rPr>
          <w:rFonts w:hint="eastAsia"/>
        </w:rPr>
        <w:t>item</w:t>
      </w:r>
      <w:r>
        <w:rPr>
          <w:rFonts w:hint="eastAsia"/>
        </w:rPr>
        <w:t>時，就會使用這個元素</w:t>
      </w:r>
      <w:r w:rsidR="00452AD0">
        <w:rPr>
          <w:rFonts w:hint="eastAsia"/>
        </w:rPr>
        <w:t>，而在顯示資料的部份則使用</w:t>
      </w:r>
      <w:r w:rsidR="00452AD0" w:rsidRPr="00B578EA">
        <w:rPr>
          <w:rFonts w:ascii="Consolas" w:hAnsi="Consolas" w:cs="Consolas"/>
        </w:rPr>
        <w:t>data-win-bind</w:t>
      </w:r>
      <w:r w:rsidR="00452AD0">
        <w:rPr>
          <w:rFonts w:hint="eastAsia"/>
        </w:rPr>
        <w:t>來設定要怎麼對應資料欄位。</w:t>
      </w:r>
    </w:p>
    <w:p w14:paraId="0D9A18D6" w14:textId="77777777" w:rsidR="00247068" w:rsidRDefault="00247068" w:rsidP="00441076"/>
    <w:p w14:paraId="4713B537" w14:textId="08438FC5" w:rsidR="00441076" w:rsidRPr="002F408A" w:rsidRDefault="00441076" w:rsidP="00255831">
      <w:pPr>
        <w:pStyle w:val="3"/>
        <w:numPr>
          <w:ilvl w:val="0"/>
          <w:numId w:val="0"/>
        </w:numPr>
        <w:rPr>
          <w:rFonts w:eastAsia="新細明體"/>
        </w:rPr>
      </w:pPr>
      <w:bookmarkStart w:id="5" w:name="_Toc349226441"/>
      <w:r>
        <w:rPr>
          <w:rFonts w:hint="eastAsia"/>
        </w:rPr>
        <w:t>頁面樣式</w:t>
      </w:r>
      <w:r w:rsidR="002F408A">
        <w:rPr>
          <w:rFonts w:eastAsia="新細明體" w:hint="eastAsia"/>
        </w:rPr>
        <w:t xml:space="preserve"> </w:t>
      </w:r>
      <w:r w:rsidR="002F408A">
        <w:rPr>
          <w:rFonts w:eastAsia="新細明體"/>
        </w:rPr>
        <w:t>(/pages/home/home.</w:t>
      </w:r>
      <w:proofErr w:type="gramStart"/>
      <w:r w:rsidR="002F408A">
        <w:rPr>
          <w:rFonts w:eastAsia="新細明體"/>
        </w:rPr>
        <w:t>css</w:t>
      </w:r>
      <w:proofErr w:type="gramEnd"/>
      <w:r w:rsidR="002F408A">
        <w:rPr>
          <w:rFonts w:eastAsia="新細明體"/>
        </w:rPr>
        <w:t>)</w:t>
      </w:r>
      <w:bookmarkEnd w:id="5"/>
    </w:p>
    <w:p w14:paraId="0825FCF0" w14:textId="37491BA6" w:rsidR="00255831" w:rsidRDefault="002F408A" w:rsidP="00441076">
      <w:r>
        <w:rPr>
          <w:rFonts w:hint="eastAsia"/>
        </w:rPr>
        <w:t>這裡就針對在</w:t>
      </w:r>
      <w:r>
        <w:rPr>
          <w:rFonts w:hint="eastAsia"/>
        </w:rPr>
        <w:t>home.html</w:t>
      </w:r>
      <w:r>
        <w:rPr>
          <w:rFonts w:hint="eastAsia"/>
        </w:rPr>
        <w:t>裡設計的</w:t>
      </w:r>
      <w:r>
        <w:rPr>
          <w:rFonts w:hint="eastAsia"/>
        </w:rPr>
        <w:t>item template</w:t>
      </w:r>
      <w:r>
        <w:rPr>
          <w:rFonts w:hint="eastAsia"/>
        </w:rPr>
        <w:t>來設計樣式，所以就有像是這樣的規則：</w:t>
      </w:r>
    </w:p>
    <w:p w14:paraId="2E2407B9" w14:textId="4E983673" w:rsidR="002F408A" w:rsidRDefault="00ED6904" w:rsidP="00ED690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06DC274" wp14:editId="2CC3074B">
                <wp:extent cx="5478448" cy="1404620"/>
                <wp:effectExtent l="0" t="0" r="8255" b="3810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448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E55E9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.homepage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proofErr w:type="spell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forumslist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{</w:t>
                            </w:r>
                          </w:p>
                          <w:p w14:paraId="6942954C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height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100%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A6673A7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position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relative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76FAEDB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width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100%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293AB39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z-index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61C953A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195C503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9B3CFFF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.homepage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proofErr w:type="spell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forumslist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.item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{</w:t>
                            </w:r>
                          </w:p>
                          <w:p w14:paraId="523F1D30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ms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grid-columns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1fr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A4F9314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ms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grid-rows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1fr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90px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9CA3B89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display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spell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ms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-grid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E5AC55F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height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250px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B5295BF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width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250px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A4777C2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}</w:t>
                            </w:r>
                          </w:p>
                          <w:p w14:paraId="32CA303C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1A930B6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.homepage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proofErr w:type="spell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forumslist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.item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.item-image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{</w:t>
                            </w:r>
                          </w:p>
                          <w:p w14:paraId="22BE7176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ms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grid-row-span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F13904F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2C941BBD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8F8F102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.homepage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proofErr w:type="spell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forumslist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.item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.item-overlay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{</w:t>
                            </w:r>
                          </w:p>
                          <w:p w14:paraId="1142C148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spell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ms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-grid-row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8FD9BAE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ms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grid-rows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1fr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41px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44A48B7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display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spell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ms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-grid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0D45A89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padding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6px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15px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2px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15px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DA2339B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72A28245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F6C7D69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.homepage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proofErr w:type="spell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forumslist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.item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.item-overlay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.item-title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{</w:t>
                            </w:r>
                          </w:p>
                          <w:p w14:paraId="60141828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spell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ms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-grid-row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DEFAFC3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overflow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hidden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F36C7FE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width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220px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3A35ABB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font-size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22pt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CDC6A5C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}</w:t>
                            </w:r>
                          </w:p>
                          <w:p w14:paraId="3EE92EA1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2AE9CD9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.homepage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proofErr w:type="spell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forumslist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.item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.item-overlay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800000"/>
                                <w:sz w:val="20"/>
                                <w:szCs w:val="20"/>
                                <w:highlight w:val="white"/>
                              </w:rPr>
                              <w:t>.item-description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{</w:t>
                            </w:r>
                          </w:p>
                          <w:p w14:paraId="4FC3F9D0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proofErr w:type="spell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ms</w:t>
                            </w:r>
                            <w:proofErr w:type="spellEnd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-grid-row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C537742" w14:textId="77777777" w:rsidR="004019FB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 w:rsidRPr="004019FB">
                              <w:rPr>
                                <w:rFonts w:ascii="Consolas" w:eastAsiaTheme="minorEastAsia" w:hAnsi="Consolas" w:cs="Consolas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width</w:t>
                            </w:r>
                            <w:proofErr w:type="gramEnd"/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: 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220px</w:t>
                            </w: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0832EDB" w14:textId="1912D886" w:rsidR="00ED6904" w:rsidRPr="004019FB" w:rsidRDefault="004019FB" w:rsidP="004019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4019FB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6DC274" id="_x0000_s1028" type="#_x0000_t202" style="width:431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" fillcolor="white [3212]" stroked="f">
                <v:textbox style="mso-fit-shape-to-text:t">
                  <w:txbxContent>
                    <w:p w14:paraId="454E55E9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.homepage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.forumslist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{</w:t>
                      </w:r>
                    </w:p>
                    <w:p w14:paraId="6942954C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height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100%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A6673A7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position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relative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76FAEDB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width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100%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293AB39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z-index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0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61C953A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195C503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9B3CFFF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.homepage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.forumslist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.item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{</w:t>
                      </w:r>
                    </w:p>
                    <w:p w14:paraId="523F1D30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-ms-grid-columns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1fr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A4F9314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-ms-grid-rows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1fr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90px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9CA3B89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display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-ms-grid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E5AC55F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height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250px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B5295BF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width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250px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A4777C2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}</w:t>
                      </w:r>
                    </w:p>
                    <w:p w14:paraId="32CA303C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1A930B6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.homepage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.forumslist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.item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.item-image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{</w:t>
                      </w:r>
                    </w:p>
                    <w:p w14:paraId="22BE7176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-ms-grid-row-span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2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F13904F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}</w:t>
                      </w:r>
                    </w:p>
                    <w:p w14:paraId="2C941BBD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8F8F102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.homepage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.forumslist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.item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.item-overlay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{</w:t>
                      </w:r>
                    </w:p>
                    <w:p w14:paraId="1142C148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-ms-grid-row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2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8FD9BAE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-ms-grid-rows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1fr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41px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44A48B7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display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-ms-grid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0D45A89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padding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6px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15px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2px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15px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DA2339B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}</w:t>
                      </w:r>
                    </w:p>
                    <w:p w14:paraId="72A28245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F6C7D69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.homepage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.forumslist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.item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.item-overlay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.item-title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{</w:t>
                      </w:r>
                    </w:p>
                    <w:p w14:paraId="60141828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-ms-grid-row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1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DEFAFC3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overflow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hidden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F36C7FE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width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220px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3A35ABB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font-size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22pt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CDC6A5C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}</w:t>
                      </w:r>
                    </w:p>
                    <w:p w14:paraId="3EE92EA1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2AE9CD9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.homepage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.forumslist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.item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.item-overlay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800000"/>
                          <w:sz w:val="20"/>
                          <w:szCs w:val="20"/>
                          <w:highlight w:val="white"/>
                        </w:rPr>
                        <w:t>.item-description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{</w:t>
                      </w:r>
                    </w:p>
                    <w:p w14:paraId="4FC3F9D0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-ms-grid-row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2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C537742" w14:textId="77777777" w:rsidR="004019FB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FF0000"/>
                          <w:sz w:val="20"/>
                          <w:szCs w:val="20"/>
                          <w:highlight w:val="white"/>
                        </w:rPr>
                        <w:t>width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: 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220px</w:t>
                      </w: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0832EDB" w14:textId="1912D886" w:rsidR="00ED6904" w:rsidRPr="004019FB" w:rsidRDefault="004019FB" w:rsidP="004019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4019FB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913702" w14:textId="77777777" w:rsidR="002F408A" w:rsidRDefault="002F408A" w:rsidP="00441076"/>
    <w:p w14:paraId="6D2BF52F" w14:textId="6CE1F536" w:rsidR="00441076" w:rsidRPr="00411045" w:rsidRDefault="00441076" w:rsidP="00255831">
      <w:pPr>
        <w:pStyle w:val="3"/>
        <w:numPr>
          <w:ilvl w:val="0"/>
          <w:numId w:val="0"/>
        </w:numPr>
        <w:rPr>
          <w:rFonts w:eastAsia="新細明體"/>
        </w:rPr>
      </w:pPr>
      <w:bookmarkStart w:id="6" w:name="_Toc349226442"/>
      <w:r>
        <w:rPr>
          <w:rFonts w:hint="eastAsia"/>
        </w:rPr>
        <w:t>頁面程式</w:t>
      </w:r>
      <w:r w:rsidR="00411045">
        <w:rPr>
          <w:rFonts w:eastAsia="新細明體" w:hint="eastAsia"/>
        </w:rPr>
        <w:t xml:space="preserve"> </w:t>
      </w:r>
      <w:r w:rsidR="00411045">
        <w:rPr>
          <w:rFonts w:eastAsia="新細明體"/>
        </w:rPr>
        <w:t>(/pages/home/home.</w:t>
      </w:r>
      <w:proofErr w:type="gramStart"/>
      <w:r w:rsidR="00411045">
        <w:rPr>
          <w:rFonts w:eastAsia="新細明體"/>
        </w:rPr>
        <w:t>js</w:t>
      </w:r>
      <w:proofErr w:type="gramEnd"/>
      <w:r w:rsidR="00411045">
        <w:rPr>
          <w:rFonts w:eastAsia="新細明體"/>
        </w:rPr>
        <w:t>)</w:t>
      </w:r>
      <w:bookmarkEnd w:id="6"/>
    </w:p>
    <w:p w14:paraId="70B4185E" w14:textId="77777777" w:rsidR="00411045" w:rsidRDefault="00411045" w:rsidP="00411045">
      <w:r>
        <w:rPr>
          <w:rFonts w:hint="eastAsia"/>
        </w:rPr>
        <w:t>在</w:t>
      </w:r>
      <w:r w:rsidR="00F9512D" w:rsidRPr="00411045">
        <w:rPr>
          <w:rFonts w:ascii="Consolas" w:hAnsi="Consolas" w:cs="Consolas"/>
        </w:rPr>
        <w:t>home.js</w:t>
      </w:r>
      <w:r w:rsidR="00F9512D">
        <w:t xml:space="preserve"> </w:t>
      </w:r>
      <w:r w:rsidR="00F9512D">
        <w:rPr>
          <w:rFonts w:hint="eastAsia"/>
        </w:rPr>
        <w:t>檔案裡會讀取討論區的列</w:t>
      </w:r>
      <w:r>
        <w:rPr>
          <w:rFonts w:hint="eastAsia"/>
        </w:rPr>
        <w:t>表：</w:t>
      </w:r>
    </w:p>
    <w:p w14:paraId="50BF2D9F" w14:textId="258955F1" w:rsidR="00411045" w:rsidRDefault="00411045" w:rsidP="00411045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0B2BF84" wp14:editId="56CB20BD">
                <wp:extent cx="5478448" cy="1404620"/>
                <wp:effectExtent l="0" t="0" r="8255" b="0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448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4CA2D" w14:textId="49B3D198" w:rsidR="0019289D" w:rsidRPr="0019289D" w:rsidRDefault="0019289D" w:rsidP="001928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9289D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 w:rsidRPr="0019289D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讀取論壇列表的資料，</w:t>
                            </w:r>
                            <w:r w:rsidRPr="0019289D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URL </w:t>
                            </w:r>
                            <w:r w:rsidRPr="0019289D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可以修改成網路上的</w:t>
                            </w:r>
                            <w:r w:rsidRPr="0019289D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URL</w:t>
                            </w:r>
                          </w:p>
                          <w:p w14:paraId="11F562AE" w14:textId="77777777" w:rsidR="0019289D" w:rsidRDefault="0019289D" w:rsidP="001928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新細明體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19289D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WinJS.xhr</w:t>
                            </w:r>
                            <w:proofErr w:type="spellEnd"/>
                            <w:r w:rsidRPr="0019289D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19289D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{ url: </w:t>
                            </w:r>
                            <w:r w:rsidRPr="0019289D">
                              <w:rPr>
                                <w:rFonts w:ascii="Consolas" w:eastAsiaTheme="minorEastAsia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'Data/forum_list.txt'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})</w:t>
                            </w:r>
                          </w:p>
                          <w:p w14:paraId="1BB3E64A" w14:textId="0DD76B2E" w:rsidR="00411045" w:rsidRDefault="0019289D" w:rsidP="001928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100" w:firstLine="200"/>
                              <w:rPr>
                                <w:rFonts w:ascii="Consolas" w:eastAsia="新細明體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19289D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.then(</w:t>
                            </w:r>
                            <w:r w:rsidRPr="0019289D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 w:rsidRPr="0019289D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(response) { </w:t>
                            </w:r>
                            <w:r w:rsidRPr="0019289D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 w:rsidRPr="0019289D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讀取成功後執行</w:t>
                            </w:r>
                          </w:p>
                          <w:p w14:paraId="1C377F82" w14:textId="4F338F0E" w:rsidR="0019289D" w:rsidRPr="0019289D" w:rsidRDefault="0019289D" w:rsidP="001928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100" w:firstLine="200"/>
                              <w:rPr>
                                <w:rFonts w:ascii="Consolas" w:eastAsia="新細明體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eastAsia="新細明體" w:hAnsi="Consolas" w:cs="Consolas" w:hint="eastAsia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新細明體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...</w:t>
                            </w:r>
                          </w:p>
                          <w:p w14:paraId="664AA04E" w14:textId="7F4A0C69" w:rsidR="0019289D" w:rsidRPr="0019289D" w:rsidRDefault="0019289D" w:rsidP="001928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100" w:firstLine="200"/>
                              <w:rPr>
                                <w:rFonts w:ascii="Consolas" w:eastAsia="新細明體" w:hAnsi="Consolas" w:cs="Consolas"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19289D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2BF84" id="_x0000_s1029" type="#_x0000_t202" style="width:431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" fillcolor="white [3212]" stroked="f">
                <v:textbox style="mso-fit-shape-to-text:t">
                  <w:txbxContent>
                    <w:p w14:paraId="5EE4CA2D" w14:textId="49B3D198" w:rsidR="0019289D" w:rsidRPr="0019289D" w:rsidRDefault="0019289D" w:rsidP="001928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9289D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 w:rsidRPr="0019289D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讀取論壇列表的資料，</w:t>
                      </w:r>
                      <w:r w:rsidRPr="0019289D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URL </w:t>
                      </w:r>
                      <w:r w:rsidRPr="0019289D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可以修改成網路上的</w:t>
                      </w:r>
                      <w:r w:rsidRPr="0019289D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URL</w:t>
                      </w:r>
                    </w:p>
                    <w:p w14:paraId="11F562AE" w14:textId="77777777" w:rsidR="0019289D" w:rsidRDefault="0019289D" w:rsidP="001928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新細明體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19289D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WinJS.xhr({ url: </w:t>
                      </w:r>
                      <w:r w:rsidRPr="0019289D">
                        <w:rPr>
                          <w:rFonts w:ascii="Consolas" w:eastAsiaTheme="minorEastAsia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'Data/forum_list.txt'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})</w:t>
                      </w:r>
                    </w:p>
                    <w:p w14:paraId="1BB3E64A" w14:textId="0DD76B2E" w:rsidR="00411045" w:rsidRDefault="0019289D" w:rsidP="001928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100" w:firstLine="200"/>
                        <w:rPr>
                          <w:rFonts w:ascii="Consolas" w:eastAsia="新細明體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 w:rsidRPr="0019289D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.then(</w:t>
                      </w:r>
                      <w:r w:rsidRPr="0019289D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 w:rsidRPr="0019289D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(response) { </w:t>
                      </w:r>
                      <w:r w:rsidRPr="0019289D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 w:rsidRPr="0019289D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讀取成功後執行</w:t>
                      </w:r>
                    </w:p>
                    <w:p w14:paraId="1C377F82" w14:textId="4F338F0E" w:rsidR="0019289D" w:rsidRPr="0019289D" w:rsidRDefault="0019289D" w:rsidP="001928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100" w:firstLine="200"/>
                        <w:rPr>
                          <w:rFonts w:ascii="Consolas" w:eastAsia="新細明體" w:hAnsi="Consolas" w:cs="Consolas" w:hint="eastAsia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eastAsia="新細明體" w:hAnsi="Consolas" w:cs="Consolas" w:hint="eastAsia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eastAsia="新細明體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...</w:t>
                      </w:r>
                    </w:p>
                    <w:p w14:paraId="664AA04E" w14:textId="7F4A0C69" w:rsidR="0019289D" w:rsidRPr="0019289D" w:rsidRDefault="0019289D" w:rsidP="001928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100" w:firstLine="200"/>
                        <w:rPr>
                          <w:rFonts w:ascii="Consolas" w:eastAsia="新細明體" w:hAnsi="Consolas" w:cs="Consolas" w:hint="eastAsia"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19289D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1E5252" w14:textId="77777777" w:rsidR="00A91FB3" w:rsidRDefault="00F9512D" w:rsidP="00411045">
      <w:r>
        <w:rPr>
          <w:rFonts w:hint="eastAsia"/>
        </w:rPr>
        <w:t>然後</w:t>
      </w:r>
      <w:proofErr w:type="gramStart"/>
      <w:r>
        <w:rPr>
          <w:rFonts w:hint="eastAsia"/>
        </w:rPr>
        <w:t>餵</w:t>
      </w:r>
      <w:proofErr w:type="gramEnd"/>
      <w:r>
        <w:rPr>
          <w:rFonts w:hint="eastAsia"/>
        </w:rPr>
        <w:t>給</w:t>
      </w:r>
      <w:proofErr w:type="spellStart"/>
      <w:r w:rsidR="00AB3F51" w:rsidRPr="00B52C0B">
        <w:rPr>
          <w:rFonts w:ascii="Consolas" w:hAnsi="Consolas" w:cs="Consolas"/>
        </w:rPr>
        <w:t>WinJS.Binding.List</w:t>
      </w:r>
      <w:proofErr w:type="spellEnd"/>
      <w:r w:rsidR="00AB3F51">
        <w:rPr>
          <w:rFonts w:hint="eastAsia"/>
        </w:rPr>
        <w:t>資料結</w:t>
      </w:r>
      <w:r w:rsidR="00A91FB3">
        <w:rPr>
          <w:rFonts w:hint="eastAsia"/>
        </w:rPr>
        <w:t>構：</w:t>
      </w:r>
    </w:p>
    <w:p w14:paraId="055BB2FF" w14:textId="3E4885AA" w:rsidR="00A91FB3" w:rsidRDefault="00A91FB3" w:rsidP="00A91FB3">
      <w:pPr>
        <w:jc w:val="center"/>
      </w:pPr>
      <w:r w:rsidRPr="00A91FB3">
        <w:rPr>
          <w:noProof/>
        </w:rPr>
        <mc:AlternateContent>
          <mc:Choice Requires="wps">
            <w:drawing>
              <wp:inline distT="0" distB="0" distL="0" distR="0" wp14:anchorId="7F3C92E9" wp14:editId="19AA7703">
                <wp:extent cx="5478448" cy="1404620"/>
                <wp:effectExtent l="0" t="0" r="8255" b="7620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448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9107A" w14:textId="77777777" w:rsidR="00750174" w:rsidRPr="00750174" w:rsidRDefault="00750174" w:rsidP="0075017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產生一個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list 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容器，用來將資料呈現在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list view 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控制項</w:t>
                            </w:r>
                          </w:p>
                          <w:p w14:paraId="04B9CC8D" w14:textId="575930B6" w:rsidR="00750174" w:rsidRPr="00750174" w:rsidRDefault="00750174" w:rsidP="0075017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750174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listContainer</w:t>
                            </w:r>
                            <w:proofErr w:type="spellEnd"/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WinJS.Binding.List</w:t>
                            </w:r>
                            <w:proofErr w:type="spellEnd"/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66E8E17C" w14:textId="77777777" w:rsidR="00750174" w:rsidRPr="00750174" w:rsidRDefault="00750174" w:rsidP="0075017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F1F4EF5" w14:textId="13AE9A60" w:rsidR="00750174" w:rsidRPr="00750174" w:rsidRDefault="00750174" w:rsidP="0075017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將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data.forums</w:t>
                            </w:r>
                            <w:proofErr w:type="spellEnd"/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陣列中的資料一筆筆塞進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list container 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裡</w:t>
                            </w:r>
                          </w:p>
                          <w:p w14:paraId="3F24B89D" w14:textId="2C6509B3" w:rsidR="00750174" w:rsidRPr="00750174" w:rsidRDefault="00750174" w:rsidP="0075017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data.forums.forEach</w:t>
                            </w:r>
                            <w:proofErr w:type="spellEnd"/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50174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(forum) {</w:t>
                            </w:r>
                          </w:p>
                          <w:p w14:paraId="7ECB2DEE" w14:textId="066BFF93" w:rsidR="00750174" w:rsidRPr="00750174" w:rsidRDefault="00750174" w:rsidP="0075017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listContainer.push</w:t>
                            </w:r>
                            <w:proofErr w:type="spellEnd"/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forum);</w:t>
                            </w:r>
                          </w:p>
                          <w:p w14:paraId="2A67F225" w14:textId="78385901" w:rsidR="00A91FB3" w:rsidRPr="00750174" w:rsidRDefault="00750174" w:rsidP="0075017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新細明體" w:hAnsi="Consolas" w:cs="Consolas"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750174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C92E9" id="_x0000_s1030" type="#_x0000_t202" style="width:431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" fillcolor="white [3212]" stroked="f">
                <v:textbox style="mso-fit-shape-to-text:t">
                  <w:txbxContent>
                    <w:p w14:paraId="06B9107A" w14:textId="77777777" w:rsidR="00750174" w:rsidRPr="00750174" w:rsidRDefault="00750174" w:rsidP="0075017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750174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產生一個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list 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容器，用來將資料呈現在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list view 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控制項</w:t>
                      </w:r>
                    </w:p>
                    <w:p w14:paraId="04B9CC8D" w14:textId="575930B6" w:rsidR="00750174" w:rsidRPr="00750174" w:rsidRDefault="00750174" w:rsidP="0075017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750174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var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listContainer = 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WinJS.Binding.List();</w:t>
                      </w:r>
                    </w:p>
                    <w:p w14:paraId="66E8E17C" w14:textId="77777777" w:rsidR="00750174" w:rsidRPr="00750174" w:rsidRDefault="00750174" w:rsidP="0075017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F1F4EF5" w14:textId="13AE9A60" w:rsidR="00750174" w:rsidRPr="00750174" w:rsidRDefault="00750174" w:rsidP="0075017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750174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將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data.forums 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陣列中的資料一筆筆塞進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list container 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裡</w:t>
                      </w:r>
                    </w:p>
                    <w:p w14:paraId="3F24B89D" w14:textId="2C6509B3" w:rsidR="00750174" w:rsidRPr="00750174" w:rsidRDefault="00750174" w:rsidP="0075017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750174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data.forums.forEach(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(forum) {</w:t>
                      </w:r>
                    </w:p>
                    <w:p w14:paraId="7ECB2DEE" w14:textId="066BFF93" w:rsidR="00750174" w:rsidRPr="00750174" w:rsidRDefault="00750174" w:rsidP="0075017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Pr="00750174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listContainer.push(forum);</w:t>
                      </w:r>
                    </w:p>
                    <w:p w14:paraId="2A67F225" w14:textId="78385901" w:rsidR="00A91FB3" w:rsidRPr="00750174" w:rsidRDefault="00750174" w:rsidP="0075017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新細明體" w:hAnsi="Consolas" w:cs="Consolas" w:hint="eastAsia"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750174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44CDED" w14:textId="4E8CAEB7" w:rsidR="00741996" w:rsidRDefault="00AB3F51" w:rsidP="00411045">
      <w:r>
        <w:rPr>
          <w:rFonts w:hint="eastAsia"/>
        </w:rPr>
        <w:t>最後再設定給</w:t>
      </w:r>
      <w:proofErr w:type="spellStart"/>
      <w:r w:rsidRPr="00B52C0B">
        <w:rPr>
          <w:rFonts w:ascii="Consolas" w:hAnsi="Consolas" w:cs="Consolas"/>
        </w:rPr>
        <w:t>WinJS.UI.ListView</w:t>
      </w:r>
      <w:proofErr w:type="spellEnd"/>
      <w:r>
        <w:rPr>
          <w:rFonts w:hint="eastAsia"/>
        </w:rPr>
        <w:t>來顯示</w:t>
      </w:r>
      <w:r w:rsidR="00A91FB3">
        <w:rPr>
          <w:rFonts w:hint="eastAsia"/>
        </w:rPr>
        <w:t>，以及</w:t>
      </w:r>
      <w:proofErr w:type="spellStart"/>
      <w:r w:rsidR="00A91FB3">
        <w:t>ListView</w:t>
      </w:r>
      <w:proofErr w:type="spellEnd"/>
      <w:r w:rsidR="00A91FB3">
        <w:rPr>
          <w:rFonts w:hint="eastAsia"/>
        </w:rPr>
        <w:t>其它的設定：</w:t>
      </w:r>
    </w:p>
    <w:p w14:paraId="23693C8F" w14:textId="52550C52" w:rsidR="009F1B5E" w:rsidRDefault="009F1B5E" w:rsidP="009F1B5E">
      <w:pPr>
        <w:jc w:val="center"/>
      </w:pPr>
      <w:r w:rsidRPr="00A91FB3">
        <w:rPr>
          <w:noProof/>
        </w:rPr>
        <mc:AlternateContent>
          <mc:Choice Requires="wps">
            <w:drawing>
              <wp:inline distT="0" distB="0" distL="0" distR="0" wp14:anchorId="23C69356" wp14:editId="5421906B">
                <wp:extent cx="5478448" cy="1404620"/>
                <wp:effectExtent l="0" t="0" r="8255" b="5080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448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DF1E6" w14:textId="77777777" w:rsidR="005159AA" w:rsidRPr="005159AA" w:rsidRDefault="005159AA" w:rsidP="005159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設定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listView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的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itemDataSource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指向容器</w:t>
                            </w:r>
                          </w:p>
                          <w:p w14:paraId="4CC5E536" w14:textId="3D009341" w:rsidR="005159AA" w:rsidRPr="005159AA" w:rsidRDefault="005159AA" w:rsidP="005159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listView.itemDataSource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listContainer.dataSource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EF72E98" w14:textId="5A1E04D2" w:rsidR="005159AA" w:rsidRPr="005159AA" w:rsidRDefault="005159AA" w:rsidP="005159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設定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listView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的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template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，用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home.html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中的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DOM</w:t>
                            </w:r>
                          </w:p>
                          <w:p w14:paraId="4BC35F39" w14:textId="4CABCED2" w:rsidR="005159AA" w:rsidRPr="005159AA" w:rsidRDefault="005159AA" w:rsidP="005159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listView.itemTemplate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element.querySelector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5159AA">
                              <w:rPr>
                                <w:rFonts w:ascii="Consolas" w:eastAsiaTheme="minorEastAsia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'.</w:t>
                            </w:r>
                            <w:proofErr w:type="spell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itemtemplate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'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128FE07" w14:textId="77777777" w:rsidR="005159AA" w:rsidRPr="005159AA" w:rsidRDefault="005159AA" w:rsidP="005159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CA610BC" w14:textId="762A22A8" w:rsidR="005159AA" w:rsidRPr="005159AA" w:rsidRDefault="005159AA" w:rsidP="005159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設定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listView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的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item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被點擊時的操作，這裡將它帶到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Forum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頁面</w:t>
                            </w:r>
                          </w:p>
                          <w:p w14:paraId="49DCCCFF" w14:textId="4980751A" w:rsidR="005159AA" w:rsidRPr="005159AA" w:rsidRDefault="005159AA" w:rsidP="005159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callback function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需要綁定頁面參考</w:t>
                            </w:r>
                          </w:p>
                          <w:p w14:paraId="36B11E2A" w14:textId="601939D7" w:rsidR="005159AA" w:rsidRPr="005159AA" w:rsidRDefault="005159AA" w:rsidP="005159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listView.oniteminvoked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thisPage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._</w:t>
                            </w:r>
                            <w:proofErr w:type="spellStart"/>
                            <w:proofErr w:type="gram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itemInvokedCallback.bind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thisPage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3DF0EB2" w14:textId="42CCCD50" w:rsidR="005159AA" w:rsidRPr="005159AA" w:rsidRDefault="005159AA" w:rsidP="005159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設定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listView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用的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layout engine</w:t>
                            </w:r>
                          </w:p>
                          <w:p w14:paraId="305A4FF1" w14:textId="45ED5898" w:rsidR="009F1B5E" w:rsidRPr="005159AA" w:rsidRDefault="005159AA" w:rsidP="005159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新細明體" w:hAnsi="Consolas" w:cs="Consolas"/>
                                <w:color w:val="DCDCDC"/>
                                <w:sz w:val="20"/>
                                <w:szCs w:val="20"/>
                                <w:highlight w:val="black"/>
                              </w:rPr>
                            </w:pPr>
                            <w:proofErr w:type="spell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listView.layout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WinJS.UI.GridLayout</w:t>
                            </w:r>
                            <w:proofErr w:type="spell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5159AA">
                              <w:rPr>
                                <w:rFonts w:ascii="Consolas" w:eastAsiaTheme="minorEastAsia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69356" id="_x0000_s1031" type="#_x0000_t202" style="width:431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" fillcolor="white [3212]" stroked="f">
                <v:textbox style="mso-fit-shape-to-text:t">
                  <w:txbxContent>
                    <w:p w14:paraId="59CDF1E6" w14:textId="77777777" w:rsidR="005159AA" w:rsidRPr="005159AA" w:rsidRDefault="005159AA" w:rsidP="005159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設定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listView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的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itemDataSource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指向容器</w:t>
                      </w:r>
                    </w:p>
                    <w:p w14:paraId="4CC5E536" w14:textId="3D009341" w:rsidR="005159AA" w:rsidRPr="005159AA" w:rsidRDefault="005159AA" w:rsidP="005159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5159AA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listView.itemDataSource = listContainer.dataSource;</w:t>
                      </w:r>
                    </w:p>
                    <w:p w14:paraId="5EF72E98" w14:textId="5A1E04D2" w:rsidR="005159AA" w:rsidRPr="005159AA" w:rsidRDefault="005159AA" w:rsidP="005159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設定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listView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的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template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，用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home.html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中的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DOM</w:t>
                      </w:r>
                    </w:p>
                    <w:p w14:paraId="4BC35F39" w14:textId="4CABCED2" w:rsidR="005159AA" w:rsidRPr="005159AA" w:rsidRDefault="005159AA" w:rsidP="005159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5159AA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listView.itemTemplate = element.querySelector(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'.itemtemplate'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128FE07" w14:textId="77777777" w:rsidR="005159AA" w:rsidRPr="005159AA" w:rsidRDefault="005159AA" w:rsidP="005159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CA610BC" w14:textId="762A22A8" w:rsidR="005159AA" w:rsidRPr="005159AA" w:rsidRDefault="005159AA" w:rsidP="005159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設定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listView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的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item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被點擊時的操作，這裡將它帶到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Forum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頁面</w:t>
                      </w:r>
                    </w:p>
                    <w:p w14:paraId="49DCCCFF" w14:textId="4980751A" w:rsidR="005159AA" w:rsidRPr="005159AA" w:rsidRDefault="005159AA" w:rsidP="005159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callback function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需要綁定頁面參考</w:t>
                      </w:r>
                    </w:p>
                    <w:p w14:paraId="36B11E2A" w14:textId="601939D7" w:rsidR="005159AA" w:rsidRPr="005159AA" w:rsidRDefault="005159AA" w:rsidP="005159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5159AA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>listView.oniteminvoked = thisPage._itemInvokedCallback.bind(thisPage);</w:t>
                      </w:r>
                    </w:p>
                    <w:p w14:paraId="43DF0EB2" w14:textId="42CCCD50" w:rsidR="005159AA" w:rsidRPr="005159AA" w:rsidRDefault="005159AA" w:rsidP="005159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設定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listView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>用的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layout engine</w:t>
                      </w:r>
                    </w:p>
                    <w:p w14:paraId="305A4FF1" w14:textId="45ED5898" w:rsidR="009F1B5E" w:rsidRPr="005159AA" w:rsidRDefault="005159AA" w:rsidP="005159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新細明體" w:hAnsi="Consolas" w:cs="Consolas" w:hint="eastAsia"/>
                          <w:color w:val="DCDCDC"/>
                          <w:sz w:val="20"/>
                          <w:szCs w:val="20"/>
                          <w:highlight w:val="black"/>
                        </w:rPr>
                      </w:pPr>
                      <w:r w:rsidRPr="005159AA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listView.layout = 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 w:rsidRPr="005159AA">
                        <w:rPr>
                          <w:rFonts w:ascii="Consolas" w:eastAsiaTheme="minorEastAsia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WinJS.UI.GridLayout();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5D7F5" w14:textId="77777777" w:rsidR="009F1B5E" w:rsidRDefault="009F1B5E" w:rsidP="00411045"/>
    <w:p w14:paraId="75058738" w14:textId="1487C9C3" w:rsidR="00071B3C" w:rsidRDefault="00071B3C" w:rsidP="00441076">
      <w:pPr>
        <w:pStyle w:val="2"/>
        <w:numPr>
          <w:ilvl w:val="0"/>
          <w:numId w:val="0"/>
        </w:numPr>
      </w:pPr>
      <w:bookmarkStart w:id="7" w:name="_Toc349226443"/>
      <w:r>
        <w:rPr>
          <w:rFonts w:hint="eastAsia"/>
        </w:rPr>
        <w:t>討論區頁面</w:t>
      </w:r>
      <w:r>
        <w:rPr>
          <w:rFonts w:hint="eastAsia"/>
        </w:rPr>
        <w:t xml:space="preserve"> (pages/forum)</w:t>
      </w:r>
      <w:bookmarkEnd w:id="7"/>
    </w:p>
    <w:p w14:paraId="58F13AA6" w14:textId="5EDC0D0F" w:rsidR="00233D22" w:rsidRDefault="00233D22" w:rsidP="00233D22">
      <w:pPr>
        <w:pStyle w:val="3"/>
        <w:numPr>
          <w:ilvl w:val="0"/>
          <w:numId w:val="0"/>
        </w:numPr>
        <w:rPr>
          <w:rFonts w:eastAsia="新細明體"/>
        </w:rPr>
      </w:pPr>
      <w:bookmarkStart w:id="8" w:name="_Toc349226444"/>
      <w:r>
        <w:rPr>
          <w:rFonts w:hint="eastAsia"/>
        </w:rPr>
        <w:t>頁面</w:t>
      </w:r>
      <w:r>
        <w:rPr>
          <w:rFonts w:ascii="新細明體" w:eastAsia="新細明體" w:hAnsi="新細明體" w:hint="eastAsia"/>
        </w:rPr>
        <w:t>結構</w:t>
      </w:r>
      <w:r>
        <w:rPr>
          <w:rFonts w:eastAsia="新細明體" w:hint="eastAsia"/>
        </w:rPr>
        <w:t xml:space="preserve"> </w:t>
      </w:r>
      <w:r>
        <w:rPr>
          <w:rFonts w:eastAsia="新細明體"/>
        </w:rPr>
        <w:t>(/pages/forum/forum.</w:t>
      </w:r>
      <w:proofErr w:type="gramStart"/>
      <w:r>
        <w:rPr>
          <w:rFonts w:eastAsia="新細明體"/>
        </w:rPr>
        <w:t>html</w:t>
      </w:r>
      <w:proofErr w:type="gramEnd"/>
      <w:r>
        <w:rPr>
          <w:rFonts w:eastAsia="新細明體"/>
        </w:rPr>
        <w:t>)</w:t>
      </w:r>
      <w:bookmarkEnd w:id="8"/>
    </w:p>
    <w:p w14:paraId="78D5C056" w14:textId="77777777" w:rsidR="004A6216" w:rsidRPr="004A6216" w:rsidRDefault="004A6216" w:rsidP="004A6216"/>
    <w:p w14:paraId="1B8226ED" w14:textId="7F02662E" w:rsidR="00233D22" w:rsidRPr="00411045" w:rsidRDefault="00233D22" w:rsidP="00233D22">
      <w:pPr>
        <w:pStyle w:val="3"/>
        <w:numPr>
          <w:ilvl w:val="0"/>
          <w:numId w:val="0"/>
        </w:numPr>
        <w:rPr>
          <w:rFonts w:eastAsia="新細明體"/>
        </w:rPr>
      </w:pPr>
      <w:bookmarkStart w:id="9" w:name="_Toc349226445"/>
      <w:r>
        <w:rPr>
          <w:rFonts w:hint="eastAsia"/>
        </w:rPr>
        <w:t>頁面</w:t>
      </w:r>
      <w:r>
        <w:rPr>
          <w:rFonts w:ascii="新細明體" w:eastAsia="新細明體" w:hAnsi="新細明體" w:hint="eastAsia"/>
        </w:rPr>
        <w:t>樣式</w:t>
      </w:r>
      <w:r>
        <w:rPr>
          <w:rFonts w:eastAsia="新細明體" w:hint="eastAsia"/>
        </w:rPr>
        <w:t xml:space="preserve"> </w:t>
      </w:r>
      <w:r>
        <w:rPr>
          <w:rFonts w:eastAsia="新細明體"/>
        </w:rPr>
        <w:t>(/pages/forum/forum.</w:t>
      </w:r>
      <w:proofErr w:type="gramStart"/>
      <w:r>
        <w:rPr>
          <w:rFonts w:eastAsia="新細明體"/>
        </w:rPr>
        <w:t>css</w:t>
      </w:r>
      <w:proofErr w:type="gramEnd"/>
      <w:r>
        <w:rPr>
          <w:rFonts w:eastAsia="新細明體"/>
        </w:rPr>
        <w:t>)</w:t>
      </w:r>
      <w:bookmarkEnd w:id="9"/>
    </w:p>
    <w:p w14:paraId="6D1CC31D" w14:textId="77777777" w:rsidR="00171CE4" w:rsidRPr="00171CE4" w:rsidRDefault="00171CE4" w:rsidP="00171CE4"/>
    <w:p w14:paraId="3242F7C1" w14:textId="5ED6B693" w:rsidR="00171CE4" w:rsidRPr="00411045" w:rsidRDefault="00171CE4" w:rsidP="00171CE4">
      <w:pPr>
        <w:pStyle w:val="3"/>
        <w:numPr>
          <w:ilvl w:val="0"/>
          <w:numId w:val="0"/>
        </w:numPr>
        <w:rPr>
          <w:rFonts w:eastAsia="新細明體"/>
        </w:rPr>
      </w:pPr>
      <w:bookmarkStart w:id="10" w:name="_Toc349226446"/>
      <w:r>
        <w:rPr>
          <w:rFonts w:hint="eastAsia"/>
        </w:rPr>
        <w:t>頁面程式</w:t>
      </w:r>
      <w:r>
        <w:rPr>
          <w:rFonts w:eastAsia="新細明體" w:hint="eastAsia"/>
        </w:rPr>
        <w:t xml:space="preserve"> </w:t>
      </w:r>
      <w:r>
        <w:rPr>
          <w:rFonts w:eastAsia="新細明體"/>
        </w:rPr>
        <w:t>(/pages/forum/forum.</w:t>
      </w:r>
      <w:proofErr w:type="gramStart"/>
      <w:r>
        <w:rPr>
          <w:rFonts w:eastAsia="新細明體"/>
        </w:rPr>
        <w:t>js</w:t>
      </w:r>
      <w:proofErr w:type="gramEnd"/>
      <w:r>
        <w:rPr>
          <w:rFonts w:eastAsia="新細明體"/>
        </w:rPr>
        <w:t>)</w:t>
      </w:r>
      <w:bookmarkEnd w:id="10"/>
    </w:p>
    <w:p w14:paraId="349D0630" w14:textId="77777777" w:rsidR="00741996" w:rsidRDefault="00741996" w:rsidP="00A91FB3"/>
    <w:p w14:paraId="7C5C7187" w14:textId="00D2931A" w:rsidR="00741996" w:rsidRDefault="00071B3C" w:rsidP="00441076">
      <w:pPr>
        <w:pStyle w:val="2"/>
        <w:numPr>
          <w:ilvl w:val="0"/>
          <w:numId w:val="0"/>
        </w:numPr>
      </w:pPr>
      <w:bookmarkStart w:id="11" w:name="_Toc349226447"/>
      <w:r>
        <w:rPr>
          <w:rFonts w:hint="eastAsia"/>
        </w:rPr>
        <w:t>單一討論主題頁面</w:t>
      </w:r>
      <w:r>
        <w:rPr>
          <w:rFonts w:hint="eastAsia"/>
        </w:rPr>
        <w:t xml:space="preserve"> (pages/post)</w:t>
      </w:r>
      <w:bookmarkEnd w:id="11"/>
    </w:p>
    <w:p w14:paraId="4234BDA6" w14:textId="49FE7A46" w:rsidR="00741996" w:rsidRDefault="00741996" w:rsidP="00953C8A">
      <w:pPr>
        <w:rPr>
          <w:rFonts w:hint="eastAsia"/>
        </w:rPr>
      </w:pPr>
      <w:bookmarkStart w:id="12" w:name="_GoBack"/>
      <w:bookmarkEnd w:id="12"/>
    </w:p>
    <w:sectPr w:rsidR="00741996" w:rsidSect="00941FF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F12EF" w14:textId="77777777" w:rsidR="002C298A" w:rsidRDefault="002C298A" w:rsidP="0031527B">
      <w:pPr>
        <w:spacing w:after="0" w:line="240" w:lineRule="auto"/>
      </w:pPr>
      <w:r>
        <w:separator/>
      </w:r>
    </w:p>
  </w:endnote>
  <w:endnote w:type="continuationSeparator" w:id="0">
    <w:p w14:paraId="13237E4A" w14:textId="77777777" w:rsidR="002C298A" w:rsidRDefault="002C298A" w:rsidP="0031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70665"/>
      <w:docPartObj>
        <w:docPartGallery w:val="Page Numbers (Bottom of Page)"/>
        <w:docPartUnique/>
      </w:docPartObj>
    </w:sdtPr>
    <w:sdtEndPr/>
    <w:sdtContent>
      <w:p w14:paraId="11728139" w14:textId="206FDFEC" w:rsidR="00255831" w:rsidRDefault="00255831">
        <w:pPr>
          <w:pStyle w:val="af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FE892D8" wp14:editId="2C9490E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群組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562C35" w14:textId="77777777" w:rsidR="00255831" w:rsidRDefault="00255831">
                                <w:pPr>
                                  <w:pStyle w:val="af8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953C8A" w:rsidRPr="00953C8A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zh-TW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E892D8" id="群組 1" o:spid="_x0000_s1032" style="position:absolute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">
                  <v:rect id="Rectangle 53" o:spid="_x0000_s1033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mZsMA&#10;AADaAAAADwAAAGRycy9kb3ducmV2LnhtbESPQWvCQBSE70L/w/IK3nSTSEWiqxShVA+lGkXw9sg+&#10;k2D2bdjdavrvuwXB4zAz3zCLVW9acSPnG8sK0nECgri0uuFKwfHwMZqB8AFZY2uZFPySh9XyZbDA&#10;XNs77+lWhEpECPscFdQhdLmUvqzJoB/bjjh6F+sMhihdJbXDe4SbVmZJMpUGG44LNXa0rqm8Fj9G&#10;wfrz7NLkG9PMnN52k9NXV7Xbs1LD1/59DiJQH57hR3ujFWT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mZsMAAADaAAAADwAAAAAAAAAAAAAAAACYAgAAZHJzL2Rv&#10;d25yZXYueG1sUEsFBgAAAAAEAAQA9QAAAIgDAAAAAA==&#10;" fillcolor="#943634" strokecolor="#943634"/>
                  <v:rect id="Rectangle 54" o:spid="_x0000_s1034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/cIA&#10;AADaAAAADwAAAGRycy9kb3ducmV2LnhtbESPT4vCMBTE7wt+h/AEb2taxUW6RlkEUQ/iXwRvj+Zt&#10;W7Z5KUnU+u2NIOxxmJnfMJNZa2pxI+crywrSfgKCOLe64kLB6bj4HIPwAVljbZkUPMjDbNr5mGCm&#10;7Z33dDuEQkQI+wwVlCE0mZQ+L8mg79uGOHq/1hkMUbpCaof3CDe1HCTJlzRYcVwosaF5Sfnf4WoU&#10;zJcXlyZbTAfmPNoNz5umqNcXpXrd9ucbRKA2/Iff7ZVWMIT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UP9wgAAANoAAAAPAAAAAAAAAAAAAAAAAJgCAABkcnMvZG93&#10;bnJldi54bWxQSwUGAAAAAAQABAD1AAAAhw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5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GGMIA&#10;AADaAAAADwAAAGRycy9kb3ducmV2LnhtbESPT4vCMBTE74LfITzB25qqiyzVKFLwD3rZVRGPj+bZ&#10;FJuX0kSt336zsOBxmJnfMLNFayvxoMaXjhUMBwkI4tzpkgsFp+Pq4wuED8gaK8ek4EUeFvNuZ4ap&#10;dk/+occhFCJC2KeowIRQp1L63JBFP3A1cfSurrEYomwKqRt8Rrit5ChJJtJiyXHBYE2Zofx2uFsF&#10;6++9D+a82S8zv9tmE32/0JiU6vfa5RREoDa8w//trVbwCX9X4g2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wYYwgAAANoAAAAPAAAAAAAAAAAAAAAAAJgCAABkcnMvZG93&#10;bnJldi54bWxQSwUGAAAAAAQABAD1AAAAhwMAAAAA&#10;" filled="f" stroked="f">
                    <v:textbox inset="4.32pt,0,4.32pt,0">
                      <w:txbxContent>
                        <w:p w14:paraId="08562C35" w14:textId="77777777" w:rsidR="00255831" w:rsidRDefault="00255831">
                          <w:pPr>
                            <w:pStyle w:val="af8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53C8A" w:rsidRPr="00953C8A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zh-TW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8B494" w14:textId="77777777" w:rsidR="002C298A" w:rsidRDefault="002C298A" w:rsidP="0031527B">
      <w:pPr>
        <w:spacing w:after="0" w:line="240" w:lineRule="auto"/>
      </w:pPr>
      <w:r>
        <w:separator/>
      </w:r>
    </w:p>
  </w:footnote>
  <w:footnote w:type="continuationSeparator" w:id="0">
    <w:p w14:paraId="0881D330" w14:textId="77777777" w:rsidR="002C298A" w:rsidRDefault="002C298A" w:rsidP="00315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BF845AD0E7844EA3883FFD0C5B8E5513"/>
      </w:placeholder>
      <w:temporary/>
      <w:showingPlcHdr/>
      <w15:appearance w15:val="hidden"/>
    </w:sdtPr>
    <w:sdtEndPr/>
    <w:sdtContent>
      <w:p w14:paraId="6B7BC330" w14:textId="77777777" w:rsidR="00255831" w:rsidRDefault="00255831">
        <w:pPr>
          <w:pStyle w:val="af6"/>
        </w:pPr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p>
    </w:sdtContent>
  </w:sdt>
  <w:p w14:paraId="53E9297E" w14:textId="1C14F806" w:rsidR="00255831" w:rsidRDefault="00255831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4F06"/>
    <w:multiLevelType w:val="hybridMultilevel"/>
    <w:tmpl w:val="AA2600D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43572E"/>
    <w:multiLevelType w:val="hybridMultilevel"/>
    <w:tmpl w:val="9D44D3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CC8795C"/>
    <w:multiLevelType w:val="hybridMultilevel"/>
    <w:tmpl w:val="2466B5A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0685095"/>
    <w:multiLevelType w:val="hybridMultilevel"/>
    <w:tmpl w:val="47DAD56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B8"/>
    <w:rsid w:val="00071B3C"/>
    <w:rsid w:val="00171CE4"/>
    <w:rsid w:val="0019289D"/>
    <w:rsid w:val="00233D22"/>
    <w:rsid w:val="00235BB7"/>
    <w:rsid w:val="00247068"/>
    <w:rsid w:val="00255831"/>
    <w:rsid w:val="002A511F"/>
    <w:rsid w:val="002C298A"/>
    <w:rsid w:val="002C3996"/>
    <w:rsid w:val="002F408A"/>
    <w:rsid w:val="0031527B"/>
    <w:rsid w:val="00360B13"/>
    <w:rsid w:val="004019FB"/>
    <w:rsid w:val="00411045"/>
    <w:rsid w:val="00441076"/>
    <w:rsid w:val="00452AD0"/>
    <w:rsid w:val="004A6216"/>
    <w:rsid w:val="005024B8"/>
    <w:rsid w:val="005159AA"/>
    <w:rsid w:val="005417BF"/>
    <w:rsid w:val="0060516E"/>
    <w:rsid w:val="006925F1"/>
    <w:rsid w:val="00741996"/>
    <w:rsid w:val="00750174"/>
    <w:rsid w:val="00770FA9"/>
    <w:rsid w:val="007B2B1B"/>
    <w:rsid w:val="008A539A"/>
    <w:rsid w:val="00941FFC"/>
    <w:rsid w:val="00953C8A"/>
    <w:rsid w:val="009E4B16"/>
    <w:rsid w:val="009F1B5E"/>
    <w:rsid w:val="00A91FB3"/>
    <w:rsid w:val="00AB3F51"/>
    <w:rsid w:val="00B52C0B"/>
    <w:rsid w:val="00B578EA"/>
    <w:rsid w:val="00CC293B"/>
    <w:rsid w:val="00DE5FF8"/>
    <w:rsid w:val="00E20D97"/>
    <w:rsid w:val="00ED6904"/>
    <w:rsid w:val="00F77963"/>
    <w:rsid w:val="00F9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940BB"/>
  <w15:chartTrackingRefBased/>
  <w15:docId w15:val="{7679729E-0905-409C-9EA9-D4D41B2F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996"/>
    <w:rPr>
      <w:rFonts w:eastAsia="Microsoft JhengHei UI"/>
    </w:rPr>
  </w:style>
  <w:style w:type="paragraph" w:styleId="1">
    <w:name w:val="heading 1"/>
    <w:basedOn w:val="a"/>
    <w:next w:val="a"/>
    <w:link w:val="10"/>
    <w:uiPriority w:val="9"/>
    <w:qFormat/>
    <w:rsid w:val="002C399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C399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3996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3996"/>
    <w:rPr>
      <w:rFonts w:asciiTheme="majorHAnsi" w:eastAsia="Microsoft JhengHei UI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副標題 字元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標題 1 字元"/>
    <w:basedOn w:val="a0"/>
    <w:link w:val="1"/>
    <w:uiPriority w:val="9"/>
    <w:rsid w:val="002C3996"/>
    <w:rPr>
      <w:rFonts w:asciiTheme="majorHAnsi" w:eastAsia="Microsoft JhengHei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2C3996"/>
    <w:rPr>
      <w:rFonts w:asciiTheme="majorHAnsi" w:eastAsia="Microsoft JhengHei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sid w:val="002C3996"/>
    <w:rPr>
      <w:rFonts w:eastAsia="Microsoft JhengHei UI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2C3996"/>
    <w:rPr>
      <w:rFonts w:eastAsia="Microsoft JhengHei UI"/>
      <w:i/>
      <w:iCs/>
      <w:color w:val="auto"/>
    </w:rPr>
  </w:style>
  <w:style w:type="character" w:styleId="a9">
    <w:name w:val="Intense Emphasis"/>
    <w:basedOn w:val="a0"/>
    <w:uiPriority w:val="21"/>
    <w:qFormat/>
    <w:rsid w:val="002C3996"/>
    <w:rPr>
      <w:rFonts w:eastAsia="Microsoft JhengHei UI"/>
      <w:b/>
      <w:bCs/>
      <w:i/>
      <w:iCs/>
      <w:caps/>
    </w:rPr>
  </w:style>
  <w:style w:type="character" w:styleId="aa">
    <w:name w:val="Strong"/>
    <w:basedOn w:val="a0"/>
    <w:uiPriority w:val="22"/>
    <w:qFormat/>
    <w:rsid w:val="002C3996"/>
    <w:rPr>
      <w:rFonts w:eastAsia="Microsoft JhengHei UI"/>
      <w:b/>
      <w:bCs/>
      <w:color w:val="000000" w:themeColor="text1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文 字元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鮮明引文 字元"/>
    <w:basedOn w:val="a0"/>
    <w:link w:val="ad"/>
    <w:uiPriority w:val="30"/>
    <w:rPr>
      <w:color w:val="000000" w:themeColor="text1"/>
      <w:shd w:val="clear" w:color="auto" w:fill="F2F2F2" w:themeFill="background1" w:themeFillShade="F2"/>
    </w:rPr>
  </w:style>
  <w:style w:type="character" w:styleId="af">
    <w:name w:val="Subtle Reference"/>
    <w:basedOn w:val="a0"/>
    <w:uiPriority w:val="31"/>
    <w:qFormat/>
    <w:rsid w:val="002C3996"/>
    <w:rPr>
      <w:rFonts w:eastAsia="Microsoft JhengHei UI"/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C3996"/>
    <w:rPr>
      <w:rFonts w:eastAsia="Microsoft JhengHei UI"/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2C3996"/>
    <w:rPr>
      <w:rFonts w:eastAsia="Microsoft JhengHei UI"/>
      <w:b w:val="0"/>
      <w:bCs w:val="0"/>
      <w:smallCaps/>
      <w:spacing w:val="5"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pPr>
      <w:outlineLvl w:val="9"/>
    </w:pPr>
  </w:style>
  <w:style w:type="paragraph" w:styleId="af4">
    <w:name w:val="No Spacing"/>
    <w:uiPriority w:val="1"/>
    <w:qFormat/>
    <w:rsid w:val="002C3996"/>
    <w:pPr>
      <w:spacing w:after="0" w:line="240" w:lineRule="auto"/>
    </w:pPr>
    <w:rPr>
      <w:rFonts w:eastAsia="Microsoft JhengHei UI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315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0"/>
    <w:link w:val="af6"/>
    <w:uiPriority w:val="99"/>
    <w:rsid w:val="0031527B"/>
    <w:rPr>
      <w:rFonts w:eastAsia="Microsoft JhengHei UI"/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315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尾 字元"/>
    <w:basedOn w:val="a0"/>
    <w:link w:val="af8"/>
    <w:uiPriority w:val="99"/>
    <w:rsid w:val="0031527B"/>
    <w:rPr>
      <w:rFonts w:eastAsia="Microsoft JhengHei U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255831"/>
  </w:style>
  <w:style w:type="paragraph" w:styleId="21">
    <w:name w:val="toc 2"/>
    <w:basedOn w:val="a"/>
    <w:next w:val="a"/>
    <w:autoRedefine/>
    <w:uiPriority w:val="39"/>
    <w:unhideWhenUsed/>
    <w:rsid w:val="0025583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255831"/>
    <w:pPr>
      <w:ind w:leftChars="400" w:left="960"/>
    </w:pPr>
  </w:style>
  <w:style w:type="character" w:styleId="afa">
    <w:name w:val="Hyperlink"/>
    <w:basedOn w:val="a0"/>
    <w:uiPriority w:val="99"/>
    <w:unhideWhenUsed/>
    <w:rsid w:val="00255831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sk\AppData\Roaming\Microsoft\Templates\&#22577;&#21578;&#35373;&#35336;%20(&#31354;&#303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845AD0E7844EA3883FFD0C5B8E551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21A61C8-4510-4D1B-96E6-EBE64D5FB45D}"/>
      </w:docPartPr>
      <w:docPartBody>
        <w:p w:rsidR="009255B0" w:rsidRDefault="007E2F3C" w:rsidP="007E2F3C">
          <w:pPr>
            <w:pStyle w:val="BF845AD0E7844EA3883FFD0C5B8E5513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3C"/>
    <w:rsid w:val="005450DE"/>
    <w:rsid w:val="007E2F3C"/>
    <w:rsid w:val="0092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845AD0E7844EA3883FFD0C5B8E5513">
    <w:name w:val="BF845AD0E7844EA3883FFD0C5B8E5513"/>
    <w:rsid w:val="007E2F3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C28EFB-3BF4-4294-9619-B054B885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報告設計 (空白).dotx</Template>
  <TotalTime>350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ShangKuan</dc:creator>
  <cp:keywords/>
  <cp:lastModifiedBy>Eric ShangKuan</cp:lastModifiedBy>
  <cp:revision>39</cp:revision>
  <dcterms:created xsi:type="dcterms:W3CDTF">2013-02-21T02:21:00Z</dcterms:created>
  <dcterms:modified xsi:type="dcterms:W3CDTF">2013-02-22T06:09:00Z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